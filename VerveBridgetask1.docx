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9DBB93" w14:textId="77777777" w:rsidR="00952F7D" w:rsidRDefault="00DF198B" w:rsidP="00DF198B">
      <w:pPr>
        <w:pStyle w:val="GraphicAnchor"/>
      </w:pPr>
      <w:r w:rsidRPr="004909D9">
        <w:rPr>
          <w:noProof/>
          <w:lang w:val="en-AU" w:eastAsia="en-AU"/>
        </w:rPr>
        <w:drawing>
          <wp:anchor distT="0" distB="0" distL="114300" distR="114300" simplePos="0" relativeHeight="251657216" behindDoc="1" locked="1" layoutInCell="1" allowOverlap="1" wp14:anchorId="76A08349" wp14:editId="06D97A04">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14:paraId="7E5BC62C" w14:textId="77777777" w:rsidTr="00EB7C2B">
        <w:trPr>
          <w:trHeight w:val="1083"/>
        </w:trPr>
        <w:tc>
          <w:tcPr>
            <w:tcW w:w="10790" w:type="dxa"/>
            <w:gridSpan w:val="9"/>
          </w:tcPr>
          <w:p w14:paraId="7D31E644" w14:textId="77777777" w:rsidR="00DF198B" w:rsidRDefault="00DF198B"/>
        </w:tc>
      </w:tr>
      <w:tr w:rsidR="00DF198B" w14:paraId="354286CA" w14:textId="77777777" w:rsidTr="00EB7C2B">
        <w:trPr>
          <w:trHeight w:val="1068"/>
        </w:trPr>
        <w:tc>
          <w:tcPr>
            <w:tcW w:w="1198" w:type="dxa"/>
            <w:gridSpan w:val="2"/>
            <w:tcBorders>
              <w:right w:val="single" w:sz="18" w:space="0" w:color="476166" w:themeColor="accent1"/>
            </w:tcBorders>
          </w:tcPr>
          <w:p w14:paraId="21CE6F6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794D881" w14:textId="19C25AB1" w:rsidR="00DF198B" w:rsidRPr="00DF198B" w:rsidRDefault="008A70C3" w:rsidP="00EB7C2B">
            <w:pPr>
              <w:pStyle w:val="Heading1"/>
            </w:pPr>
            <w:r>
              <w:t>VerveBridge</w:t>
            </w:r>
          </w:p>
        </w:tc>
        <w:tc>
          <w:tcPr>
            <w:tcW w:w="1199" w:type="dxa"/>
            <w:gridSpan w:val="2"/>
            <w:tcBorders>
              <w:left w:val="single" w:sz="18" w:space="0" w:color="476166" w:themeColor="accent1"/>
            </w:tcBorders>
          </w:tcPr>
          <w:p w14:paraId="744279AB" w14:textId="77777777" w:rsidR="00DF198B" w:rsidRDefault="00DF198B"/>
        </w:tc>
      </w:tr>
      <w:tr w:rsidR="00DF198B" w14:paraId="7F0DB713" w14:textId="77777777" w:rsidTr="00EB7C2B">
        <w:trPr>
          <w:trHeight w:val="1837"/>
        </w:trPr>
        <w:tc>
          <w:tcPr>
            <w:tcW w:w="1170" w:type="dxa"/>
          </w:tcPr>
          <w:p w14:paraId="5439BBFD" w14:textId="77777777" w:rsidR="00DF198B" w:rsidRDefault="00DF198B"/>
        </w:tc>
        <w:tc>
          <w:tcPr>
            <w:tcW w:w="8460" w:type="dxa"/>
            <w:gridSpan w:val="7"/>
          </w:tcPr>
          <w:p w14:paraId="45EDB320" w14:textId="77777777" w:rsidR="00DF198B" w:rsidRDefault="00DF198B"/>
        </w:tc>
        <w:tc>
          <w:tcPr>
            <w:tcW w:w="1160" w:type="dxa"/>
          </w:tcPr>
          <w:p w14:paraId="4AFDA0C6" w14:textId="77777777" w:rsidR="00DF198B" w:rsidRDefault="00DF198B"/>
        </w:tc>
      </w:tr>
      <w:tr w:rsidR="00DF198B" w14:paraId="54B3A7A8" w14:textId="77777777" w:rsidTr="00EB7C2B">
        <w:trPr>
          <w:trHeight w:val="929"/>
        </w:trPr>
        <w:tc>
          <w:tcPr>
            <w:tcW w:w="2397" w:type="dxa"/>
            <w:gridSpan w:val="4"/>
          </w:tcPr>
          <w:p w14:paraId="4C354A5D" w14:textId="77777777" w:rsidR="00DF198B" w:rsidRDefault="00DF198B"/>
        </w:tc>
        <w:tc>
          <w:tcPr>
            <w:tcW w:w="5995" w:type="dxa"/>
            <w:shd w:val="clear" w:color="auto" w:fill="FFFFFF" w:themeFill="background1"/>
          </w:tcPr>
          <w:p w14:paraId="3372B25E" w14:textId="77777777" w:rsidR="00DF198B" w:rsidRPr="00DF198B" w:rsidRDefault="00DF198B" w:rsidP="00DF198B">
            <w:pPr>
              <w:jc w:val="center"/>
              <w:rPr>
                <w:rFonts w:ascii="Georgia" w:hAnsi="Georgia"/>
                <w:sz w:val="48"/>
                <w:szCs w:val="48"/>
              </w:rPr>
            </w:pPr>
          </w:p>
        </w:tc>
        <w:tc>
          <w:tcPr>
            <w:tcW w:w="2398" w:type="dxa"/>
            <w:gridSpan w:val="4"/>
          </w:tcPr>
          <w:p w14:paraId="52319F28" w14:textId="77777777" w:rsidR="00DF198B" w:rsidRDefault="00DF198B"/>
        </w:tc>
      </w:tr>
      <w:tr w:rsidR="00DF198B" w14:paraId="4CE358C5" w14:textId="77777777" w:rsidTr="00EB7C2B">
        <w:trPr>
          <w:trHeight w:val="1460"/>
        </w:trPr>
        <w:tc>
          <w:tcPr>
            <w:tcW w:w="2397" w:type="dxa"/>
            <w:gridSpan w:val="4"/>
          </w:tcPr>
          <w:p w14:paraId="0B33C7FA" w14:textId="77777777" w:rsidR="00DF198B" w:rsidRDefault="00DF198B"/>
        </w:tc>
        <w:tc>
          <w:tcPr>
            <w:tcW w:w="5995" w:type="dxa"/>
            <w:shd w:val="clear" w:color="auto" w:fill="FFFFFF" w:themeFill="background1"/>
          </w:tcPr>
          <w:p w14:paraId="5C8B8388" w14:textId="1F3A0F3F" w:rsidR="00DF198B" w:rsidRPr="00DF198B" w:rsidRDefault="008A70C3" w:rsidP="00EB7C2B">
            <w:pPr>
              <w:pStyle w:val="Heading2"/>
            </w:pPr>
            <w:r>
              <w:t>Palak Singh</w:t>
            </w:r>
          </w:p>
        </w:tc>
        <w:tc>
          <w:tcPr>
            <w:tcW w:w="2398" w:type="dxa"/>
            <w:gridSpan w:val="4"/>
          </w:tcPr>
          <w:p w14:paraId="6F41DDB5" w14:textId="77777777" w:rsidR="00DF198B" w:rsidRDefault="00DF198B"/>
        </w:tc>
      </w:tr>
      <w:tr w:rsidR="00DF198B" w14:paraId="5DA96B6A" w14:textId="77777777" w:rsidTr="00EB7C2B">
        <w:trPr>
          <w:trHeight w:val="7176"/>
        </w:trPr>
        <w:tc>
          <w:tcPr>
            <w:tcW w:w="2397" w:type="dxa"/>
            <w:gridSpan w:val="4"/>
          </w:tcPr>
          <w:p w14:paraId="48D16CAF"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tcPr>
          <w:p w14:paraId="25435DBA" w14:textId="70431D11" w:rsidR="00DF198B" w:rsidRPr="00DF198B" w:rsidRDefault="008A70C3" w:rsidP="00874FE7">
            <w:pPr>
              <w:pStyle w:val="Heading3"/>
            </w:pPr>
            <w:r>
              <w:t>October 10, 2024</w:t>
            </w:r>
          </w:p>
          <w:p w14:paraId="246F6E7B" w14:textId="77777777" w:rsidR="00874FE7" w:rsidRPr="00DF198B" w:rsidRDefault="009E2DF9" w:rsidP="00874FE7">
            <w:pPr>
              <w:pStyle w:val="Heading3"/>
            </w:pPr>
            <w:sdt>
              <w:sdtPr>
                <w:id w:val="-1516760087"/>
                <w:placeholder>
                  <w:docPart w:val="398BF99F686649A89E8109378FF19785"/>
                </w:placeholder>
                <w:temporary/>
                <w:showingPlcHdr/>
                <w15:appearance w15:val="hidden"/>
              </w:sdtPr>
              <w:sdtEndPr/>
              <w:sdtContent>
                <w:r w:rsidR="00874FE7" w:rsidRPr="00DF198B">
                  <w:t>—</w:t>
                </w:r>
              </w:sdtContent>
            </w:sdt>
          </w:p>
          <w:p w14:paraId="07F2EF74" w14:textId="77777777" w:rsidR="008A70C3" w:rsidRDefault="008A70C3" w:rsidP="008A70C3">
            <w:pPr>
              <w:pStyle w:val="Heading3"/>
            </w:pPr>
            <w:r>
              <w:t>Data Analysis internship</w:t>
            </w:r>
          </w:p>
          <w:p w14:paraId="08D66F67" w14:textId="29DFC0C4" w:rsidR="00DF198B" w:rsidRPr="00DF198B" w:rsidRDefault="009E2DF9" w:rsidP="008A70C3">
            <w:pPr>
              <w:pStyle w:val="Heading3"/>
            </w:pPr>
            <w:sdt>
              <w:sdtPr>
                <w:id w:val="1492440299"/>
                <w:placeholder>
                  <w:docPart w:val="4EF7C49216BC48A9B503A01A0B7D6D50"/>
                </w:placeholder>
                <w:temporary/>
                <w:showingPlcHdr/>
                <w15:appearance w15:val="hidden"/>
              </w:sdtPr>
              <w:sdtEndPr/>
              <w:sdtContent>
                <w:r w:rsidR="00874FE7" w:rsidRPr="00DF198B">
                  <w:t>—</w:t>
                </w:r>
              </w:sdtContent>
            </w:sdt>
          </w:p>
          <w:p w14:paraId="257C79B8" w14:textId="20C9A23D" w:rsidR="00DF198B" w:rsidRDefault="008A70C3" w:rsidP="00874FE7">
            <w:pPr>
              <w:pStyle w:val="Heading3"/>
            </w:pPr>
            <w:r>
              <w:t>Task 1</w:t>
            </w:r>
          </w:p>
          <w:p w14:paraId="33563D45" w14:textId="77777777" w:rsidR="00DF198B" w:rsidRPr="00DF198B" w:rsidRDefault="00DF198B" w:rsidP="00DF198B"/>
        </w:tc>
        <w:tc>
          <w:tcPr>
            <w:tcW w:w="2398" w:type="dxa"/>
            <w:gridSpan w:val="4"/>
          </w:tcPr>
          <w:p w14:paraId="0E79471A" w14:textId="77777777" w:rsidR="00DF198B" w:rsidRDefault="00DF198B" w:rsidP="00DF198B">
            <w:pPr>
              <w:jc w:val="center"/>
            </w:pPr>
          </w:p>
        </w:tc>
      </w:tr>
      <w:tr w:rsidR="00DF198B" w14:paraId="6926F744" w14:textId="77777777" w:rsidTr="00EB7C2B">
        <w:tc>
          <w:tcPr>
            <w:tcW w:w="2340" w:type="dxa"/>
            <w:gridSpan w:val="3"/>
          </w:tcPr>
          <w:p w14:paraId="478A9979" w14:textId="77777777" w:rsidR="00DF198B" w:rsidRDefault="00DF198B"/>
        </w:tc>
        <w:tc>
          <w:tcPr>
            <w:tcW w:w="6120" w:type="dxa"/>
            <w:gridSpan w:val="3"/>
          </w:tcPr>
          <w:p w14:paraId="2B2E9A3D" w14:textId="77777777" w:rsidR="00DF198B" w:rsidRDefault="00DF198B"/>
        </w:tc>
        <w:tc>
          <w:tcPr>
            <w:tcW w:w="2330" w:type="dxa"/>
            <w:gridSpan w:val="3"/>
          </w:tcPr>
          <w:p w14:paraId="35DFE37D" w14:textId="77777777" w:rsidR="00DF198B" w:rsidRDefault="00DF198B"/>
        </w:tc>
      </w:tr>
    </w:tbl>
    <w:p w14:paraId="16E8E923" w14:textId="77777777" w:rsidR="00DF198B" w:rsidRDefault="00DF198B"/>
    <w:p w14:paraId="004499BE" w14:textId="77777777" w:rsidR="00DF198B" w:rsidRDefault="00DF198B" w:rsidP="002D2200">
      <w:pPr>
        <w:pStyle w:val="GraphicAnchor"/>
      </w:pPr>
    </w:p>
    <w:tbl>
      <w:tblPr>
        <w:tblW w:w="0" w:type="auto"/>
        <w:tblLayout w:type="fixed"/>
        <w:tblCellMar>
          <w:left w:w="0" w:type="dxa"/>
          <w:right w:w="0" w:type="dxa"/>
        </w:tblCellMar>
        <w:tblLook w:val="0600" w:firstRow="0" w:lastRow="0" w:firstColumn="0" w:lastColumn="0" w:noHBand="1" w:noVBand="1"/>
      </w:tblPr>
      <w:tblGrid>
        <w:gridCol w:w="2158"/>
        <w:gridCol w:w="542"/>
        <w:gridCol w:w="540"/>
        <w:gridCol w:w="1076"/>
        <w:gridCol w:w="2158"/>
        <w:gridCol w:w="1087"/>
        <w:gridCol w:w="540"/>
        <w:gridCol w:w="540"/>
        <w:gridCol w:w="2158"/>
      </w:tblGrid>
      <w:tr w:rsidR="002D2200" w14:paraId="57D04836" w14:textId="77777777" w:rsidTr="00EB7C2B">
        <w:trPr>
          <w:trHeight w:val="1152"/>
        </w:trPr>
        <w:tc>
          <w:tcPr>
            <w:tcW w:w="2158" w:type="dxa"/>
          </w:tcPr>
          <w:p w14:paraId="62CAC013" w14:textId="77777777" w:rsidR="002D2200" w:rsidRDefault="005E598B">
            <w:r>
              <w:rPr>
                <w:noProof/>
                <w:lang w:val="en-AU" w:eastAsia="en-AU"/>
              </w:rPr>
              <w:lastRenderedPageBreak/>
              <mc:AlternateContent>
                <mc:Choice Requires="wpg">
                  <w:drawing>
                    <wp:anchor distT="0" distB="0" distL="114300" distR="114300" simplePos="0" relativeHeight="251660288" behindDoc="1" locked="1" layoutInCell="1" allowOverlap="1" wp14:anchorId="602A8D8B" wp14:editId="181DEC57">
                      <wp:simplePos x="0" y="0"/>
                      <wp:positionH relativeFrom="column">
                        <wp:posOffset>6350</wp:posOffset>
                      </wp:positionH>
                      <wp:positionV relativeFrom="paragraph">
                        <wp:posOffset>443230</wp:posOffset>
                      </wp:positionV>
                      <wp:extent cx="6858000" cy="7620635"/>
                      <wp:effectExtent l="0" t="0" r="0" b="0"/>
                      <wp:wrapNone/>
                      <wp:docPr id="7" name="Group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6858000" cy="7620635"/>
                                <a:chOff x="0" y="0"/>
                                <a:chExt cx="6858023" cy="9144000"/>
                              </a:xfrm>
                            </wpg:grpSpPr>
                            <wps:wsp>
                              <wps:cNvPr id="2" name="Rectangle 2" descr="Decorative">
                                <a:extLst>
                                  <a:ext uri="{C183D7F6-B498-43B3-948B-1728B52AA6E4}">
                                    <adec:decorative xmlns:adec="http://schemas.microsoft.com/office/drawing/2017/decorative" val="1"/>
                                  </a:ext>
                                </a:extLst>
                              </wps:cNvPr>
                              <wps:cNvSpPr/>
                              <wps:spPr>
                                <a:xfrm>
                                  <a:off x="0" y="0"/>
                                  <a:ext cx="6858000" cy="9107424"/>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pic:pic xmlns:pic="http://schemas.openxmlformats.org/drawingml/2006/picture">
                              <pic:nvPicPr>
                                <pic:cNvPr id="3" name="Picture 3" descr="Decorative">
                                  <a:extLst>
                                    <a:ext uri="{C183D7F6-B498-43B3-948B-1728B52AA6E4}">
                                      <adec:decorative xmlns:adec="http://schemas.microsoft.com/office/drawing/2017/decorative" val="1"/>
                                    </a:ext>
                                  </a:extLst>
                                </pic:cNvPr>
                                <pic:cNvPicPr>
                                  <a:picLocks noChangeAspect="1"/>
                                </pic:cNvPicPr>
                              </pic:nvPicPr>
                              <pic:blipFill>
                                <a:blip r:embed="rId12" cstate="print">
                                  <a:alphaModFix amt="20000"/>
                                  <a:extLst>
                                    <a:ext uri="{28A0092B-C50C-407E-A947-70E740481C1C}">
                                      <a14:useLocalDpi xmlns:a14="http://schemas.microsoft.com/office/drawing/2010/main" val="0"/>
                                    </a:ext>
                                  </a:extLst>
                                </a:blip>
                                <a:stretch>
                                  <a:fillRect/>
                                </a:stretch>
                              </pic:blipFill>
                              <pic:spPr>
                                <a:xfrm>
                                  <a:off x="23" y="0"/>
                                  <a:ext cx="6858000" cy="9144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01284D5" id="Group 7" o:spid="_x0000_s1026" alt="&quot;&quot;" style="position:absolute;margin-left:.5pt;margin-top:34.9pt;width:540pt;height:600.05pt;z-index:-251656192;mso-width-relative:margin;mso-height-relative:margin" coordsize="68580,91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">
                      <v:rect id="Rectangle 2" o:spid="_x0000_s1027" alt="Decorative" style="position:absolute;width:68580;height:9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" fillcolor="#476166 [3204]" stroked="f" strokeweight="2pt">
                        <v:stroke miterlimit="4"/>
                        <v:textbox inset="3pt,3p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alt="Decorative" style="position:absolute;width:6858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">
                        <v:imagedata r:id="rId13" o:title="Decorative"/>
                      </v:shape>
                      <w10:anchorlock/>
                    </v:group>
                  </w:pict>
                </mc:Fallback>
              </mc:AlternateContent>
            </w:r>
          </w:p>
        </w:tc>
        <w:tc>
          <w:tcPr>
            <w:tcW w:w="2158" w:type="dxa"/>
            <w:gridSpan w:val="3"/>
            <w:tcBorders>
              <w:bottom w:val="single" w:sz="18" w:space="0" w:color="476166" w:themeColor="accent1"/>
            </w:tcBorders>
          </w:tcPr>
          <w:p w14:paraId="17377FA2" w14:textId="77777777" w:rsidR="002D2200" w:rsidRDefault="002D2200"/>
        </w:tc>
        <w:tc>
          <w:tcPr>
            <w:tcW w:w="2158" w:type="dxa"/>
            <w:tcBorders>
              <w:bottom w:val="single" w:sz="18" w:space="0" w:color="476166" w:themeColor="accent1"/>
            </w:tcBorders>
          </w:tcPr>
          <w:p w14:paraId="47282CD6" w14:textId="77777777" w:rsidR="002D2200" w:rsidRDefault="002D2200"/>
        </w:tc>
        <w:tc>
          <w:tcPr>
            <w:tcW w:w="2167" w:type="dxa"/>
            <w:gridSpan w:val="3"/>
            <w:tcBorders>
              <w:bottom w:val="single" w:sz="18" w:space="0" w:color="476166" w:themeColor="accent1"/>
            </w:tcBorders>
          </w:tcPr>
          <w:p w14:paraId="6B4CF66A" w14:textId="77777777" w:rsidR="002D2200" w:rsidRDefault="002D2200"/>
        </w:tc>
        <w:tc>
          <w:tcPr>
            <w:tcW w:w="2158" w:type="dxa"/>
          </w:tcPr>
          <w:p w14:paraId="02963733" w14:textId="77777777" w:rsidR="002D2200" w:rsidRDefault="002D2200"/>
        </w:tc>
      </w:tr>
      <w:tr w:rsidR="002D2200" w14:paraId="1F6550D1" w14:textId="77777777" w:rsidTr="00EB7C2B">
        <w:trPr>
          <w:trHeight w:val="664"/>
        </w:trPr>
        <w:tc>
          <w:tcPr>
            <w:tcW w:w="2158" w:type="dxa"/>
            <w:tcBorders>
              <w:right w:val="single" w:sz="18" w:space="0" w:color="476166" w:themeColor="accent1"/>
            </w:tcBorders>
          </w:tcPr>
          <w:p w14:paraId="6C6F31A8"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0D0FC69" w14:textId="4BE66368" w:rsidR="002D2200" w:rsidRPr="000C371A" w:rsidRDefault="008A70C3" w:rsidP="00EB7C2B">
            <w:pPr>
              <w:pStyle w:val="Heading4"/>
              <w:rPr>
                <w:sz w:val="40"/>
                <w:szCs w:val="40"/>
              </w:rPr>
            </w:pPr>
            <w:r w:rsidRPr="000C371A">
              <w:rPr>
                <w:sz w:val="40"/>
                <w:szCs w:val="40"/>
              </w:rPr>
              <w:t>TASK 1</w:t>
            </w:r>
          </w:p>
        </w:tc>
        <w:tc>
          <w:tcPr>
            <w:tcW w:w="2158" w:type="dxa"/>
            <w:tcBorders>
              <w:left w:val="single" w:sz="18" w:space="0" w:color="476166" w:themeColor="accent1"/>
            </w:tcBorders>
          </w:tcPr>
          <w:p w14:paraId="6C6FFDB7" w14:textId="77777777" w:rsidR="002D2200" w:rsidRDefault="002D2200"/>
        </w:tc>
      </w:tr>
      <w:tr w:rsidR="002D2200" w14:paraId="57810BE3" w14:textId="77777777" w:rsidTr="00EB7C2B">
        <w:trPr>
          <w:trHeight w:val="311"/>
        </w:trPr>
        <w:tc>
          <w:tcPr>
            <w:tcW w:w="2158" w:type="dxa"/>
          </w:tcPr>
          <w:p w14:paraId="0CDA2032" w14:textId="77777777" w:rsidR="002D2200" w:rsidRDefault="002D2200"/>
        </w:tc>
        <w:tc>
          <w:tcPr>
            <w:tcW w:w="2158" w:type="dxa"/>
            <w:gridSpan w:val="3"/>
            <w:tcBorders>
              <w:top w:val="single" w:sz="18" w:space="0" w:color="476166" w:themeColor="accent1"/>
            </w:tcBorders>
          </w:tcPr>
          <w:p w14:paraId="2711CF78" w14:textId="77777777" w:rsidR="002D2200" w:rsidRDefault="002D2200"/>
        </w:tc>
        <w:tc>
          <w:tcPr>
            <w:tcW w:w="2158" w:type="dxa"/>
            <w:tcBorders>
              <w:top w:val="single" w:sz="18" w:space="0" w:color="476166" w:themeColor="accent1"/>
            </w:tcBorders>
          </w:tcPr>
          <w:p w14:paraId="7150F5FF" w14:textId="77777777" w:rsidR="002D2200" w:rsidRDefault="002D2200"/>
        </w:tc>
        <w:tc>
          <w:tcPr>
            <w:tcW w:w="2167" w:type="dxa"/>
            <w:gridSpan w:val="3"/>
            <w:tcBorders>
              <w:top w:val="single" w:sz="18" w:space="0" w:color="476166" w:themeColor="accent1"/>
            </w:tcBorders>
          </w:tcPr>
          <w:p w14:paraId="49FA3BCF" w14:textId="77777777" w:rsidR="002D2200" w:rsidRDefault="002D2200"/>
        </w:tc>
        <w:tc>
          <w:tcPr>
            <w:tcW w:w="2158" w:type="dxa"/>
          </w:tcPr>
          <w:p w14:paraId="1FD55DED" w14:textId="77777777" w:rsidR="002D2200" w:rsidRDefault="002D2200"/>
        </w:tc>
      </w:tr>
      <w:tr w:rsidR="00E74B29" w14:paraId="117FDDED" w14:textId="77777777" w:rsidTr="00EB7C2B">
        <w:trPr>
          <w:trHeight w:val="576"/>
        </w:trPr>
        <w:tc>
          <w:tcPr>
            <w:tcW w:w="2158" w:type="dxa"/>
          </w:tcPr>
          <w:p w14:paraId="0CB1E58D" w14:textId="77777777" w:rsidR="00E74B29" w:rsidRDefault="00E74B29"/>
        </w:tc>
        <w:tc>
          <w:tcPr>
            <w:tcW w:w="1082" w:type="dxa"/>
            <w:gridSpan w:val="2"/>
            <w:shd w:val="clear" w:color="auto" w:fill="FFFFFF" w:themeFill="background1"/>
          </w:tcPr>
          <w:p w14:paraId="1FBFFCC9" w14:textId="77777777" w:rsidR="00E74B29" w:rsidRDefault="00E74B29"/>
        </w:tc>
        <w:tc>
          <w:tcPr>
            <w:tcW w:w="4321" w:type="dxa"/>
            <w:gridSpan w:val="3"/>
            <w:shd w:val="clear" w:color="auto" w:fill="FFFFFF" w:themeFill="background1"/>
          </w:tcPr>
          <w:p w14:paraId="23516517" w14:textId="77777777" w:rsidR="00E74B29" w:rsidRDefault="00E74B29" w:rsidP="00E74B29"/>
        </w:tc>
        <w:tc>
          <w:tcPr>
            <w:tcW w:w="1080" w:type="dxa"/>
            <w:gridSpan w:val="2"/>
            <w:shd w:val="clear" w:color="auto" w:fill="FFFFFF" w:themeFill="background1"/>
          </w:tcPr>
          <w:p w14:paraId="049FF46F" w14:textId="77777777" w:rsidR="00E74B29" w:rsidRDefault="00E74B29"/>
        </w:tc>
        <w:tc>
          <w:tcPr>
            <w:tcW w:w="2158" w:type="dxa"/>
          </w:tcPr>
          <w:p w14:paraId="0770E7F9" w14:textId="77777777" w:rsidR="00E74B29" w:rsidRDefault="00E74B29"/>
        </w:tc>
      </w:tr>
      <w:tr w:rsidR="000E4641" w14:paraId="3CECE5AF" w14:textId="77777777" w:rsidTr="00EB7C2B">
        <w:trPr>
          <w:trHeight w:val="4447"/>
        </w:trPr>
        <w:tc>
          <w:tcPr>
            <w:tcW w:w="2158" w:type="dxa"/>
            <w:vMerge w:val="restart"/>
          </w:tcPr>
          <w:p w14:paraId="717195DA" w14:textId="77777777" w:rsidR="000E4641" w:rsidRDefault="000E4641"/>
        </w:tc>
        <w:tc>
          <w:tcPr>
            <w:tcW w:w="542" w:type="dxa"/>
            <w:vMerge w:val="restart"/>
            <w:tcBorders>
              <w:bottom w:val="single" w:sz="18" w:space="0" w:color="476166" w:themeColor="accent1"/>
            </w:tcBorders>
            <w:shd w:val="clear" w:color="auto" w:fill="FFFFFF" w:themeFill="background1"/>
          </w:tcPr>
          <w:p w14:paraId="2D8EB459" w14:textId="77777777" w:rsidR="000E4641" w:rsidRDefault="000E4641"/>
        </w:tc>
        <w:tc>
          <w:tcPr>
            <w:tcW w:w="540" w:type="dxa"/>
            <w:shd w:val="clear" w:color="auto" w:fill="FFFFFF" w:themeFill="background1"/>
          </w:tcPr>
          <w:p w14:paraId="56A98064" w14:textId="77777777" w:rsidR="000E4641" w:rsidRDefault="000E4641"/>
        </w:tc>
        <w:tc>
          <w:tcPr>
            <w:tcW w:w="4321" w:type="dxa"/>
            <w:gridSpan w:val="3"/>
            <w:shd w:val="clear" w:color="auto" w:fill="FFFFFF" w:themeFill="background1"/>
          </w:tcPr>
          <w:p w14:paraId="7DA8C8F1" w14:textId="2A6787FE" w:rsidR="008A70C3" w:rsidRDefault="008A70C3" w:rsidP="008A70C3">
            <w:pPr>
              <w:pStyle w:val="Text"/>
              <w:jc w:val="center"/>
            </w:pPr>
            <w:r>
              <w:t xml:space="preserve">Analysis on </w:t>
            </w:r>
            <w:r>
              <w:t>NBA Draft Combine Measurements</w:t>
            </w:r>
          </w:p>
          <w:p w14:paraId="4F31BC04" w14:textId="77777777" w:rsidR="008A70C3" w:rsidRDefault="008A70C3" w:rsidP="008A70C3">
            <w:pPr>
              <w:pStyle w:val="Text"/>
            </w:pPr>
          </w:p>
          <w:p w14:paraId="4206B69A" w14:textId="77777777" w:rsidR="008A70C3" w:rsidRDefault="008A70C3" w:rsidP="008A70C3">
            <w:pPr>
              <w:pStyle w:val="Text"/>
              <w:jc w:val="both"/>
            </w:pPr>
            <w:r>
              <w:t>Objective:</w:t>
            </w:r>
          </w:p>
          <w:p w14:paraId="4CD0CAEE" w14:textId="169800EC" w:rsidR="000E4641" w:rsidRDefault="008A70C3" w:rsidP="008A70C3">
            <w:pPr>
              <w:pStyle w:val="Text"/>
              <w:jc w:val="both"/>
            </w:pPr>
            <w:r>
              <w:t>The goal is to analyze NBA Draft Combine measurements to uncover patterns and insights that can help in predicting player success in the NBA.</w:t>
            </w:r>
          </w:p>
          <w:p w14:paraId="0105E136" w14:textId="77777777" w:rsidR="000E4641" w:rsidRPr="00E74B29" w:rsidRDefault="000E4641" w:rsidP="000E4641">
            <w:pPr>
              <w:pStyle w:val="Text"/>
            </w:pPr>
          </w:p>
        </w:tc>
        <w:tc>
          <w:tcPr>
            <w:tcW w:w="540" w:type="dxa"/>
            <w:shd w:val="clear" w:color="auto" w:fill="FFFFFF" w:themeFill="background1"/>
          </w:tcPr>
          <w:p w14:paraId="599D7270" w14:textId="77777777" w:rsidR="000E4641" w:rsidRPr="00E74B29" w:rsidRDefault="000E4641">
            <w:pPr>
              <w:rPr>
                <w:rFonts w:ascii="Georgia" w:hAnsi="Georgia"/>
                <w:sz w:val="28"/>
                <w:szCs w:val="28"/>
              </w:rPr>
            </w:pPr>
          </w:p>
        </w:tc>
        <w:tc>
          <w:tcPr>
            <w:tcW w:w="540" w:type="dxa"/>
            <w:vMerge w:val="restart"/>
            <w:tcBorders>
              <w:bottom w:val="single" w:sz="18" w:space="0" w:color="476166" w:themeColor="accent1"/>
            </w:tcBorders>
            <w:shd w:val="clear" w:color="auto" w:fill="FFFFFF" w:themeFill="background1"/>
          </w:tcPr>
          <w:p w14:paraId="083C17C5" w14:textId="77777777" w:rsidR="000E4641" w:rsidRPr="00E74B29" w:rsidRDefault="000E4641">
            <w:pPr>
              <w:rPr>
                <w:rFonts w:ascii="Georgia" w:hAnsi="Georgia"/>
                <w:sz w:val="28"/>
                <w:szCs w:val="28"/>
              </w:rPr>
            </w:pPr>
          </w:p>
        </w:tc>
        <w:tc>
          <w:tcPr>
            <w:tcW w:w="2158" w:type="dxa"/>
            <w:vMerge w:val="restart"/>
          </w:tcPr>
          <w:p w14:paraId="0468A0C9" w14:textId="77777777" w:rsidR="000E4641" w:rsidRDefault="000E4641"/>
        </w:tc>
      </w:tr>
      <w:tr w:rsidR="000E4641" w14:paraId="1D1C8C3D" w14:textId="77777777" w:rsidTr="00EB7C2B">
        <w:trPr>
          <w:trHeight w:val="1008"/>
        </w:trPr>
        <w:tc>
          <w:tcPr>
            <w:tcW w:w="2158" w:type="dxa"/>
            <w:vMerge/>
          </w:tcPr>
          <w:p w14:paraId="673439EC" w14:textId="77777777" w:rsidR="000E4641" w:rsidRDefault="000E4641"/>
        </w:tc>
        <w:tc>
          <w:tcPr>
            <w:tcW w:w="542" w:type="dxa"/>
            <w:vMerge/>
            <w:tcBorders>
              <w:bottom w:val="single" w:sz="18" w:space="0" w:color="476166" w:themeColor="accent1"/>
            </w:tcBorders>
          </w:tcPr>
          <w:p w14:paraId="599EFA49" w14:textId="77777777" w:rsidR="000E4641" w:rsidRDefault="000E4641"/>
        </w:tc>
        <w:tc>
          <w:tcPr>
            <w:tcW w:w="5401" w:type="dxa"/>
            <w:gridSpan w:val="5"/>
            <w:vMerge w:val="restart"/>
          </w:tcPr>
          <w:p w14:paraId="42F49D68" w14:textId="77777777" w:rsidR="000E4641" w:rsidRPr="00E74B29" w:rsidRDefault="000E4641">
            <w:pPr>
              <w:rPr>
                <w:rFonts w:ascii="Georgia" w:hAnsi="Georgia"/>
                <w:sz w:val="28"/>
                <w:szCs w:val="28"/>
              </w:rPr>
            </w:pPr>
            <w:r w:rsidRPr="004909D9">
              <w:rPr>
                <w:noProof/>
                <w:lang w:val="en-AU" w:eastAsia="en-AU"/>
              </w:rPr>
              <w:drawing>
                <wp:inline distT="0" distB="0" distL="0" distR="0" wp14:anchorId="1863151C" wp14:editId="2C2D9735">
                  <wp:extent cx="3429000" cy="2895600"/>
                  <wp:effectExtent l="0" t="0" r="0" b="0"/>
                  <wp:docPr id="4" name="Picture 4"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tcBorders>
          </w:tcPr>
          <w:p w14:paraId="3D478549" w14:textId="77777777" w:rsidR="000E4641" w:rsidRPr="00E74B29" w:rsidRDefault="000E4641">
            <w:pPr>
              <w:rPr>
                <w:rFonts w:ascii="Georgia" w:hAnsi="Georgia"/>
                <w:sz w:val="28"/>
                <w:szCs w:val="28"/>
              </w:rPr>
            </w:pPr>
          </w:p>
        </w:tc>
        <w:tc>
          <w:tcPr>
            <w:tcW w:w="2158" w:type="dxa"/>
            <w:vMerge/>
          </w:tcPr>
          <w:p w14:paraId="7BD10793" w14:textId="77777777" w:rsidR="000E4641" w:rsidRDefault="000E4641"/>
        </w:tc>
      </w:tr>
      <w:tr w:rsidR="000E4641" w14:paraId="22C3A279" w14:textId="77777777" w:rsidTr="00EB7C2B">
        <w:trPr>
          <w:trHeight w:val="1728"/>
        </w:trPr>
        <w:tc>
          <w:tcPr>
            <w:tcW w:w="2158" w:type="dxa"/>
            <w:vMerge w:val="restart"/>
          </w:tcPr>
          <w:p w14:paraId="6B3CC11F" w14:textId="77777777" w:rsidR="000E4641" w:rsidRDefault="000E4641"/>
        </w:tc>
        <w:tc>
          <w:tcPr>
            <w:tcW w:w="542" w:type="dxa"/>
            <w:tcBorders>
              <w:top w:val="single" w:sz="18" w:space="0" w:color="476166" w:themeColor="accent1"/>
            </w:tcBorders>
          </w:tcPr>
          <w:p w14:paraId="14C9AE9C" w14:textId="77777777" w:rsidR="000E4641" w:rsidRDefault="000E4641" w:rsidP="00E74B29">
            <w:pPr>
              <w:jc w:val="center"/>
            </w:pPr>
          </w:p>
        </w:tc>
        <w:tc>
          <w:tcPr>
            <w:tcW w:w="5401" w:type="dxa"/>
            <w:gridSpan w:val="5"/>
            <w:vMerge/>
          </w:tcPr>
          <w:p w14:paraId="183C6354" w14:textId="77777777" w:rsidR="000E4641" w:rsidRDefault="000E4641" w:rsidP="00E74B29">
            <w:pPr>
              <w:jc w:val="center"/>
            </w:pPr>
          </w:p>
        </w:tc>
        <w:tc>
          <w:tcPr>
            <w:tcW w:w="540" w:type="dxa"/>
            <w:tcBorders>
              <w:top w:val="single" w:sz="18" w:space="0" w:color="476166" w:themeColor="accent1"/>
            </w:tcBorders>
          </w:tcPr>
          <w:p w14:paraId="5FBB3A05" w14:textId="77777777" w:rsidR="000E4641" w:rsidRDefault="000E4641" w:rsidP="00E74B29">
            <w:pPr>
              <w:jc w:val="center"/>
            </w:pPr>
          </w:p>
        </w:tc>
        <w:tc>
          <w:tcPr>
            <w:tcW w:w="2158" w:type="dxa"/>
            <w:vMerge w:val="restart"/>
          </w:tcPr>
          <w:p w14:paraId="2CADCDF9" w14:textId="77777777" w:rsidR="000E4641" w:rsidRDefault="000E4641"/>
        </w:tc>
      </w:tr>
      <w:tr w:rsidR="000E4641" w14:paraId="223378F8" w14:textId="77777777" w:rsidTr="00EB7C2B">
        <w:trPr>
          <w:trHeight w:val="1728"/>
        </w:trPr>
        <w:tc>
          <w:tcPr>
            <w:tcW w:w="2158" w:type="dxa"/>
            <w:vMerge/>
          </w:tcPr>
          <w:p w14:paraId="463CCDB4" w14:textId="77777777" w:rsidR="000E4641" w:rsidRDefault="000E4641"/>
        </w:tc>
        <w:tc>
          <w:tcPr>
            <w:tcW w:w="542" w:type="dxa"/>
          </w:tcPr>
          <w:p w14:paraId="25AC52C0" w14:textId="77777777" w:rsidR="000E4641" w:rsidRDefault="000E4641" w:rsidP="00E74B29">
            <w:pPr>
              <w:jc w:val="center"/>
            </w:pPr>
          </w:p>
        </w:tc>
        <w:tc>
          <w:tcPr>
            <w:tcW w:w="5401" w:type="dxa"/>
            <w:gridSpan w:val="5"/>
            <w:vMerge/>
          </w:tcPr>
          <w:p w14:paraId="5EEF59DA" w14:textId="77777777" w:rsidR="000E4641" w:rsidRDefault="000E4641" w:rsidP="00E74B29">
            <w:pPr>
              <w:jc w:val="center"/>
            </w:pPr>
          </w:p>
        </w:tc>
        <w:tc>
          <w:tcPr>
            <w:tcW w:w="540" w:type="dxa"/>
          </w:tcPr>
          <w:p w14:paraId="1F56F2B0" w14:textId="77777777" w:rsidR="000E4641" w:rsidRDefault="000E4641" w:rsidP="00E74B29">
            <w:pPr>
              <w:jc w:val="center"/>
            </w:pPr>
          </w:p>
        </w:tc>
        <w:tc>
          <w:tcPr>
            <w:tcW w:w="2158" w:type="dxa"/>
            <w:vMerge/>
          </w:tcPr>
          <w:p w14:paraId="65A91264" w14:textId="77777777" w:rsidR="000E4641" w:rsidRDefault="000E4641"/>
        </w:tc>
      </w:tr>
    </w:tbl>
    <w:p w14:paraId="2BB4987D" w14:textId="77777777" w:rsidR="002D2200" w:rsidRDefault="002D2200"/>
    <w:p w14:paraId="4A4AB772" w14:textId="77777777" w:rsidR="00E74B29" w:rsidRDefault="00E74B29" w:rsidP="0048120C">
      <w:pPr>
        <w:pStyle w:val="GraphicAnchor"/>
      </w:pPr>
    </w:p>
    <w:tbl>
      <w:tblPr>
        <w:tblW w:w="0" w:type="auto"/>
        <w:tblLayout w:type="fixed"/>
        <w:tblCellMar>
          <w:left w:w="0" w:type="dxa"/>
          <w:right w:w="0" w:type="dxa"/>
        </w:tblCellMar>
        <w:tblLook w:val="0600" w:firstRow="0" w:lastRow="0" w:firstColumn="0" w:lastColumn="0" w:noHBand="1" w:noVBand="1"/>
      </w:tblPr>
      <w:tblGrid>
        <w:gridCol w:w="993"/>
        <w:gridCol w:w="86"/>
        <w:gridCol w:w="1079"/>
        <w:gridCol w:w="2158"/>
        <w:gridCol w:w="719"/>
        <w:gridCol w:w="719"/>
        <w:gridCol w:w="720"/>
        <w:gridCol w:w="1079"/>
        <w:gridCol w:w="1079"/>
        <w:gridCol w:w="1079"/>
        <w:gridCol w:w="1079"/>
      </w:tblGrid>
      <w:tr w:rsidR="0048120C" w14:paraId="5BD51070" w14:textId="77777777" w:rsidTr="00EB7C2B">
        <w:trPr>
          <w:trHeight w:val="2537"/>
        </w:trPr>
        <w:tc>
          <w:tcPr>
            <w:tcW w:w="2158" w:type="dxa"/>
            <w:gridSpan w:val="3"/>
          </w:tcPr>
          <w:p w14:paraId="2F6C678F" w14:textId="60D8E4DA" w:rsidR="0048120C" w:rsidRDefault="0048120C"/>
        </w:tc>
        <w:tc>
          <w:tcPr>
            <w:tcW w:w="2158" w:type="dxa"/>
            <w:tcBorders>
              <w:bottom w:val="single" w:sz="18" w:space="0" w:color="476166" w:themeColor="accent1"/>
            </w:tcBorders>
          </w:tcPr>
          <w:p w14:paraId="6CCD95F0" w14:textId="77777777" w:rsidR="0048120C" w:rsidRDefault="0048120C"/>
        </w:tc>
        <w:tc>
          <w:tcPr>
            <w:tcW w:w="2158" w:type="dxa"/>
            <w:gridSpan w:val="3"/>
            <w:tcBorders>
              <w:bottom w:val="single" w:sz="18" w:space="0" w:color="476166" w:themeColor="accent1"/>
            </w:tcBorders>
          </w:tcPr>
          <w:p w14:paraId="25FE12D9" w14:textId="77777777" w:rsidR="0048120C" w:rsidRDefault="0048120C"/>
        </w:tc>
        <w:tc>
          <w:tcPr>
            <w:tcW w:w="2158" w:type="dxa"/>
            <w:gridSpan w:val="2"/>
            <w:tcBorders>
              <w:bottom w:val="single" w:sz="18" w:space="0" w:color="476166" w:themeColor="accent1"/>
            </w:tcBorders>
          </w:tcPr>
          <w:p w14:paraId="1F25CFA6" w14:textId="77777777" w:rsidR="0048120C" w:rsidRDefault="0048120C"/>
        </w:tc>
        <w:tc>
          <w:tcPr>
            <w:tcW w:w="2158" w:type="dxa"/>
            <w:gridSpan w:val="2"/>
          </w:tcPr>
          <w:p w14:paraId="089BCB5B" w14:textId="77777777" w:rsidR="0048120C" w:rsidRDefault="0048120C"/>
        </w:tc>
      </w:tr>
      <w:tr w:rsidR="0048120C" w14:paraId="5FDBCD74" w14:textId="77777777" w:rsidTr="00EB7C2B">
        <w:trPr>
          <w:trHeight w:val="800"/>
        </w:trPr>
        <w:tc>
          <w:tcPr>
            <w:tcW w:w="2158" w:type="dxa"/>
            <w:gridSpan w:val="3"/>
            <w:tcBorders>
              <w:right w:val="single" w:sz="18" w:space="0" w:color="476166" w:themeColor="accent1"/>
            </w:tcBorders>
          </w:tcPr>
          <w:p w14:paraId="17E4833D" w14:textId="77777777" w:rsidR="0048120C" w:rsidRDefault="0048120C"/>
        </w:tc>
        <w:tc>
          <w:tcPr>
            <w:tcW w:w="6474" w:type="dxa"/>
            <w:gridSpan w:val="6"/>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48B79E0" w14:textId="41044203" w:rsidR="0048120C" w:rsidRPr="000C371A" w:rsidRDefault="00E631F5" w:rsidP="00EB7C2B">
            <w:pPr>
              <w:pStyle w:val="Heading4"/>
              <w:rPr>
                <w:sz w:val="40"/>
                <w:szCs w:val="40"/>
              </w:rPr>
            </w:pPr>
            <w:r w:rsidRPr="000C371A">
              <w:rPr>
                <w:sz w:val="40"/>
                <w:szCs w:val="40"/>
              </w:rPr>
              <w:t>Researc</w:t>
            </w:r>
            <w:r w:rsidR="000C371A" w:rsidRPr="000C371A">
              <w:rPr>
                <w:sz w:val="40"/>
                <w:szCs w:val="40"/>
              </w:rPr>
              <w:t>h and Results</w:t>
            </w:r>
          </w:p>
        </w:tc>
        <w:tc>
          <w:tcPr>
            <w:tcW w:w="2158" w:type="dxa"/>
            <w:gridSpan w:val="2"/>
            <w:tcBorders>
              <w:left w:val="single" w:sz="18" w:space="0" w:color="476166" w:themeColor="accent1"/>
            </w:tcBorders>
          </w:tcPr>
          <w:p w14:paraId="65CF617C" w14:textId="77777777" w:rsidR="0048120C" w:rsidRDefault="0048120C"/>
        </w:tc>
      </w:tr>
      <w:tr w:rsidR="0048120C" w14:paraId="192E869D" w14:textId="77777777" w:rsidTr="00EB7C2B">
        <w:tc>
          <w:tcPr>
            <w:tcW w:w="2158" w:type="dxa"/>
            <w:gridSpan w:val="3"/>
          </w:tcPr>
          <w:p w14:paraId="0E65BB34" w14:textId="77777777" w:rsidR="0048120C" w:rsidRDefault="0048120C"/>
        </w:tc>
        <w:tc>
          <w:tcPr>
            <w:tcW w:w="2158" w:type="dxa"/>
            <w:tcBorders>
              <w:top w:val="single" w:sz="18" w:space="0" w:color="476166" w:themeColor="accent1"/>
            </w:tcBorders>
          </w:tcPr>
          <w:p w14:paraId="6FCB681E" w14:textId="77777777" w:rsidR="0048120C" w:rsidRDefault="0048120C"/>
        </w:tc>
        <w:tc>
          <w:tcPr>
            <w:tcW w:w="2158" w:type="dxa"/>
            <w:gridSpan w:val="3"/>
            <w:tcBorders>
              <w:top w:val="single" w:sz="18" w:space="0" w:color="476166" w:themeColor="accent1"/>
            </w:tcBorders>
          </w:tcPr>
          <w:p w14:paraId="696649DF" w14:textId="77777777" w:rsidR="0048120C" w:rsidRDefault="0048120C"/>
        </w:tc>
        <w:tc>
          <w:tcPr>
            <w:tcW w:w="2158" w:type="dxa"/>
            <w:gridSpan w:val="2"/>
            <w:tcBorders>
              <w:top w:val="single" w:sz="18" w:space="0" w:color="476166" w:themeColor="accent1"/>
            </w:tcBorders>
          </w:tcPr>
          <w:p w14:paraId="142CDD56" w14:textId="77777777" w:rsidR="0048120C" w:rsidRDefault="0048120C"/>
        </w:tc>
        <w:tc>
          <w:tcPr>
            <w:tcW w:w="2158" w:type="dxa"/>
            <w:gridSpan w:val="2"/>
          </w:tcPr>
          <w:p w14:paraId="1833E03F" w14:textId="77777777" w:rsidR="0048120C" w:rsidRDefault="0048120C"/>
        </w:tc>
      </w:tr>
      <w:tr w:rsidR="0048120C" w14:paraId="71E51404" w14:textId="77777777" w:rsidTr="009230ED">
        <w:trPr>
          <w:trHeight w:val="12395"/>
        </w:trPr>
        <w:tc>
          <w:tcPr>
            <w:tcW w:w="993" w:type="dxa"/>
          </w:tcPr>
          <w:p w14:paraId="28EEF194" w14:textId="77777777" w:rsidR="0048120C" w:rsidRDefault="0048120C"/>
        </w:tc>
        <w:tc>
          <w:tcPr>
            <w:tcW w:w="8718" w:type="dxa"/>
            <w:gridSpan w:val="9"/>
            <w:tcBorders>
              <w:top w:val="single" w:sz="18" w:space="0" w:color="476166" w:themeColor="accent1"/>
              <w:bottom w:val="single" w:sz="18" w:space="0" w:color="476166" w:themeColor="accent1"/>
            </w:tcBorders>
          </w:tcPr>
          <w:p w14:paraId="34954E56" w14:textId="77777777" w:rsidR="00144977" w:rsidRDefault="00144977" w:rsidP="00E631F5">
            <w:pPr>
              <w:pStyle w:val="Text"/>
            </w:pPr>
          </w:p>
          <w:p w14:paraId="02E8175D" w14:textId="5F21F3DD" w:rsidR="0048120C" w:rsidRDefault="00E631F5" w:rsidP="00E631F5">
            <w:pPr>
              <w:pStyle w:val="Text"/>
            </w:pPr>
            <w:r w:rsidRPr="00E631F5">
              <w:t>This report analyzes the NBA draft combine data to understand the relationship between player measurements and their success in the draft.</w:t>
            </w:r>
          </w:p>
          <w:p w14:paraId="7953B4CD" w14:textId="77777777" w:rsidR="00144977" w:rsidRDefault="00144977" w:rsidP="00E631F5">
            <w:pPr>
              <w:pStyle w:val="Text"/>
            </w:pPr>
          </w:p>
          <w:p w14:paraId="7163AA9F" w14:textId="77777777" w:rsidR="00144977" w:rsidRDefault="00144977" w:rsidP="00E631F5">
            <w:pPr>
              <w:pStyle w:val="Text"/>
            </w:pPr>
          </w:p>
          <w:p w14:paraId="5DBF0D52" w14:textId="1A70FE78" w:rsidR="00E631F5" w:rsidRDefault="00E631F5" w:rsidP="00E631F5">
            <w:pPr>
              <w:pStyle w:val="Text"/>
            </w:pPr>
            <w:r>
              <w:t>The following steps were undertaken</w:t>
            </w:r>
            <w:r>
              <w:t xml:space="preserve"> for Analysis</w:t>
            </w:r>
            <w:r>
              <w:t>:</w:t>
            </w:r>
          </w:p>
          <w:p w14:paraId="01BB51A8" w14:textId="2FC68A84" w:rsidR="003347CD" w:rsidRDefault="00E631F5" w:rsidP="003347CD">
            <w:pPr>
              <w:pStyle w:val="Text"/>
              <w:numPr>
                <w:ilvl w:val="0"/>
                <w:numId w:val="2"/>
              </w:numPr>
            </w:pPr>
            <w:r>
              <w:t xml:space="preserve">Data Collection: The dataset was obtained from a </w:t>
            </w:r>
            <w:r w:rsidRPr="00E631F5">
              <w:t>web-based platform and community for data scientists and machine learning practitioners</w:t>
            </w:r>
            <w:r>
              <w:t>. The dataset consist</w:t>
            </w:r>
            <w:r w:rsidR="003347CD">
              <w:t>ed</w:t>
            </w:r>
            <w:r>
              <w:t xml:space="preserve"> of </w:t>
            </w:r>
            <w:r>
              <w:t>measurements from multiple NBA draft combines, including player height, weight, vertical jump, and other relevant metrics.</w:t>
            </w:r>
            <w:r>
              <w:t xml:space="preserve"> </w:t>
            </w:r>
          </w:p>
          <w:p w14:paraId="0D48CDAB" w14:textId="52EDA40C" w:rsidR="00E631F5" w:rsidRDefault="00E631F5" w:rsidP="003347CD">
            <w:pPr>
              <w:pStyle w:val="Text"/>
              <w:ind w:left="720"/>
            </w:pPr>
            <w:r>
              <w:t>Here’s the source for dataset</w:t>
            </w:r>
            <w:r w:rsidR="003347CD">
              <w:t xml:space="preserve"> - </w:t>
            </w:r>
            <w:r w:rsidR="003347CD" w:rsidRPr="003347CD">
              <w:t>https://www.kaggle.com/datasets/thedevastator/nba-draft-combine-measurement-data-from-2012-201?select=nba_draft_combine_all_years.csv</w:t>
            </w:r>
          </w:p>
          <w:p w14:paraId="3D06C148" w14:textId="77777777" w:rsidR="00E631F5" w:rsidRDefault="00E631F5" w:rsidP="00E631F5">
            <w:pPr>
              <w:pStyle w:val="Text"/>
            </w:pPr>
          </w:p>
          <w:p w14:paraId="4731CEC8" w14:textId="17DE3921" w:rsidR="00E631F5" w:rsidRDefault="00E631F5" w:rsidP="00E631F5">
            <w:pPr>
              <w:pStyle w:val="Text"/>
            </w:pPr>
            <w:r>
              <w:t>2. Data Cleaning: The dataset was cleaned by removing rows</w:t>
            </w:r>
            <w:r w:rsidR="003347CD">
              <w:t xml:space="preserve"> </w:t>
            </w:r>
            <w:r w:rsidR="003347CD">
              <w:t>with missing values</w:t>
            </w:r>
            <w:r w:rsidR="003347CD">
              <w:t xml:space="preserve"> and filling empty cells with its mean value</w:t>
            </w:r>
            <w:r>
              <w:t xml:space="preserve"> to ensure accurate analysis. Key features such as height, weight, vertical jump, and draft pick position were retained for analysis.</w:t>
            </w:r>
          </w:p>
          <w:p w14:paraId="5CD6B083" w14:textId="77777777" w:rsidR="00E631F5" w:rsidRDefault="00E631F5" w:rsidP="00E631F5">
            <w:pPr>
              <w:pStyle w:val="Text"/>
            </w:pPr>
          </w:p>
          <w:p w14:paraId="333E73F9" w14:textId="2B826180" w:rsidR="00E631F5" w:rsidRDefault="00E631F5" w:rsidP="00E631F5">
            <w:pPr>
              <w:pStyle w:val="Text"/>
            </w:pPr>
            <w:r>
              <w:t>3. Descriptive Analysis: Key statistics</w:t>
            </w:r>
            <w:r w:rsidR="003347CD">
              <w:t xml:space="preserve"> (</w:t>
            </w:r>
            <w:r w:rsidR="003347CD" w:rsidRPr="003347CD">
              <w:t>count,</w:t>
            </w:r>
            <w:r w:rsidR="003347CD">
              <w:t xml:space="preserve"> </w:t>
            </w:r>
            <w:r w:rsidR="003347CD" w:rsidRPr="003347CD">
              <w:t>mean,</w:t>
            </w:r>
            <w:r w:rsidR="003347CD">
              <w:t xml:space="preserve"> </w:t>
            </w:r>
            <w:r w:rsidR="003347CD" w:rsidRPr="003347CD">
              <w:t>standard deviation, minimum and maximum, Q1, Q2,</w:t>
            </w:r>
            <w:r w:rsidR="003347CD">
              <w:t xml:space="preserve"> </w:t>
            </w:r>
            <w:r w:rsidR="003347CD" w:rsidRPr="003347CD">
              <w:t>Q3</w:t>
            </w:r>
            <w:r w:rsidR="003347CD">
              <w:t xml:space="preserve">) </w:t>
            </w:r>
            <w:r>
              <w:t>were summarized to provide insights into the physical attributes of players. Trends and outliers were identified to understand variations among players.</w:t>
            </w:r>
          </w:p>
          <w:p w14:paraId="7DF3DDE3" w14:textId="77777777" w:rsidR="00E631F5" w:rsidRDefault="00E631F5" w:rsidP="00E631F5">
            <w:pPr>
              <w:pStyle w:val="Text"/>
            </w:pPr>
          </w:p>
          <w:p w14:paraId="0F9443C8" w14:textId="002C0782" w:rsidR="00E631F5" w:rsidRDefault="00E631F5" w:rsidP="00E631F5">
            <w:pPr>
              <w:pStyle w:val="Text"/>
            </w:pPr>
            <w:r>
              <w:t>4. Correlation Analysis: Correlations between different measurements and draft pick positions were examined using Pearson correlation coefficients to determine significant relationships.</w:t>
            </w:r>
          </w:p>
          <w:p w14:paraId="45F8FBF0" w14:textId="77777777" w:rsidR="00E631F5" w:rsidRDefault="00E631F5" w:rsidP="00E631F5">
            <w:pPr>
              <w:pStyle w:val="Text"/>
            </w:pPr>
          </w:p>
          <w:p w14:paraId="7BE60D6F" w14:textId="6FEA59F3" w:rsidR="00E631F5" w:rsidRDefault="00E631F5" w:rsidP="00E631F5">
            <w:pPr>
              <w:pStyle w:val="Text"/>
            </w:pPr>
            <w:r>
              <w:t>5. Predictive Modeling: Linear regression models were developed to forecast player success based on their combine measurements.</w:t>
            </w:r>
          </w:p>
          <w:p w14:paraId="439E6711" w14:textId="77777777" w:rsidR="00E631F5" w:rsidRDefault="00E631F5" w:rsidP="00E631F5">
            <w:pPr>
              <w:pStyle w:val="Text"/>
            </w:pPr>
          </w:p>
          <w:p w14:paraId="1635F4C0" w14:textId="28ABCA45" w:rsidR="00E631F5" w:rsidRDefault="00E631F5" w:rsidP="00E631F5">
            <w:pPr>
              <w:pStyle w:val="Text"/>
            </w:pPr>
            <w:r>
              <w:t>6. Visualization: Various visualizations were created to present insights and patterns in the data effectively.</w:t>
            </w:r>
          </w:p>
        </w:tc>
        <w:tc>
          <w:tcPr>
            <w:tcW w:w="1079" w:type="dxa"/>
          </w:tcPr>
          <w:p w14:paraId="2EFB186F" w14:textId="77777777" w:rsidR="0048120C" w:rsidRDefault="0048120C"/>
        </w:tc>
      </w:tr>
      <w:tr w:rsidR="00144977" w14:paraId="1CD65047" w14:textId="77777777" w:rsidTr="009230ED">
        <w:trPr>
          <w:trHeight w:val="12395"/>
        </w:trPr>
        <w:tc>
          <w:tcPr>
            <w:tcW w:w="993" w:type="dxa"/>
          </w:tcPr>
          <w:p w14:paraId="07AE327A" w14:textId="77777777" w:rsidR="00144977" w:rsidRDefault="00144977"/>
        </w:tc>
        <w:tc>
          <w:tcPr>
            <w:tcW w:w="8718" w:type="dxa"/>
            <w:gridSpan w:val="9"/>
            <w:tcBorders>
              <w:top w:val="single" w:sz="18" w:space="0" w:color="476166" w:themeColor="accent1"/>
              <w:bottom w:val="single" w:sz="18" w:space="0" w:color="476166" w:themeColor="accent1"/>
            </w:tcBorders>
          </w:tcPr>
          <w:p w14:paraId="1B7D239C" w14:textId="77777777" w:rsidR="00144977" w:rsidRDefault="00144977" w:rsidP="00E631F5">
            <w:pPr>
              <w:pStyle w:val="Text"/>
            </w:pPr>
          </w:p>
          <w:p w14:paraId="2E283339" w14:textId="77777777" w:rsidR="00144977" w:rsidRDefault="00144977" w:rsidP="00E631F5">
            <w:pPr>
              <w:pStyle w:val="Text"/>
              <w:rPr>
                <w:sz w:val="36"/>
                <w:szCs w:val="36"/>
              </w:rPr>
            </w:pPr>
            <w:r w:rsidRPr="00144977">
              <w:rPr>
                <w:sz w:val="36"/>
                <w:szCs w:val="36"/>
              </w:rPr>
              <w:t>Findings</w:t>
            </w:r>
            <w:r>
              <w:rPr>
                <w:sz w:val="36"/>
                <w:szCs w:val="36"/>
              </w:rPr>
              <w:t>-</w:t>
            </w:r>
          </w:p>
          <w:p w14:paraId="78337714" w14:textId="296CFC45" w:rsidR="00144977" w:rsidRDefault="00144977" w:rsidP="00144977">
            <w:pPr>
              <w:pStyle w:val="Text"/>
            </w:pPr>
            <w:r>
              <w:t xml:space="preserve"> </w:t>
            </w:r>
            <w:r>
              <w:t>Average Measurements:</w:t>
            </w:r>
          </w:p>
          <w:p w14:paraId="696C38D1" w14:textId="2B36FD4F" w:rsidR="00144977" w:rsidRDefault="0090675E" w:rsidP="00144977">
            <w:pPr>
              <w:pStyle w:val="Text"/>
            </w:pPr>
            <w:r>
              <w:t xml:space="preserve">     </w:t>
            </w:r>
            <w:r w:rsidR="00144977">
              <w:t xml:space="preserve">  - Height (No Shoes): Approximately 78.2 inches</w:t>
            </w:r>
          </w:p>
          <w:p w14:paraId="77CCA22F" w14:textId="763D3A93" w:rsidR="00144977" w:rsidRDefault="00144977" w:rsidP="00144977">
            <w:pPr>
              <w:pStyle w:val="Text"/>
            </w:pPr>
            <w:r>
              <w:t xml:space="preserve">  </w:t>
            </w:r>
            <w:r w:rsidR="0090675E">
              <w:t xml:space="preserve">     </w:t>
            </w:r>
            <w:r>
              <w:t>- Weight: Around 217.5 pounds</w:t>
            </w:r>
          </w:p>
          <w:p w14:paraId="0076D35F" w14:textId="444DC7A7" w:rsidR="00144977" w:rsidRDefault="00144977" w:rsidP="00144977">
            <w:pPr>
              <w:pStyle w:val="Text"/>
            </w:pPr>
            <w:r>
              <w:t xml:space="preserve">  </w:t>
            </w:r>
            <w:r w:rsidR="0090675E">
              <w:t xml:space="preserve">     </w:t>
            </w:r>
            <w:r>
              <w:t>- Vertical Jump (Max): About 33.7 inches</w:t>
            </w:r>
          </w:p>
          <w:p w14:paraId="6997A55F" w14:textId="67428B85" w:rsidR="00144977" w:rsidRDefault="00144977" w:rsidP="00144977">
            <w:pPr>
              <w:pStyle w:val="Text"/>
            </w:pPr>
            <w:r>
              <w:t xml:space="preserve">  </w:t>
            </w:r>
            <w:r w:rsidR="0090675E">
              <w:t xml:space="preserve">     </w:t>
            </w:r>
            <w:r>
              <w:t>- Bench Press: Average of 10.5 repetitions</w:t>
            </w:r>
          </w:p>
          <w:p w14:paraId="2792809C" w14:textId="3AA829CC" w:rsidR="00144977" w:rsidRDefault="00144977" w:rsidP="00144977">
            <w:pPr>
              <w:pStyle w:val="Text"/>
            </w:pPr>
            <w:r>
              <w:t xml:space="preserve">  </w:t>
            </w:r>
            <w:r w:rsidR="0090675E">
              <w:t xml:space="preserve">     </w:t>
            </w:r>
            <w:r>
              <w:t>- Agility Drill Time: Approximately 11.1 seconds</w:t>
            </w:r>
          </w:p>
          <w:p w14:paraId="0E7E71B8" w14:textId="6C2BE0AF" w:rsidR="00144977" w:rsidRDefault="00144977" w:rsidP="00144977">
            <w:pPr>
              <w:pStyle w:val="Text"/>
            </w:pPr>
          </w:p>
          <w:p w14:paraId="23DD58A4" w14:textId="7871120A" w:rsidR="00144977" w:rsidRDefault="00144977" w:rsidP="0090675E">
            <w:pPr>
              <w:pStyle w:val="Text"/>
            </w:pPr>
            <w:r>
              <w:t>Trends: There is a noticeable increase in vertical jump heights over</w:t>
            </w:r>
            <w:r>
              <w:t xml:space="preserve">           </w:t>
            </w:r>
            <w:r>
              <w:t xml:space="preserve"> </w:t>
            </w:r>
            <w:r>
              <w:t xml:space="preserve">        </w:t>
            </w:r>
            <w:r>
              <w:t>the years, indicating a shift towards more athletic players.</w:t>
            </w:r>
          </w:p>
          <w:p w14:paraId="643A4360" w14:textId="77777777" w:rsidR="0090675E" w:rsidRDefault="0090675E" w:rsidP="0090675E">
            <w:pPr>
              <w:pStyle w:val="Text"/>
            </w:pPr>
          </w:p>
          <w:p w14:paraId="4D8A5EA9" w14:textId="24CE0BA3" w:rsidR="00144977" w:rsidRDefault="00144977" w:rsidP="0090675E">
            <w:pPr>
              <w:pStyle w:val="Text"/>
            </w:pPr>
            <w:r>
              <w:t xml:space="preserve">Outliers: Notable outliers include Hasheem Thabeet (height of </w:t>
            </w:r>
            <w:r w:rsidR="0090675E">
              <w:t xml:space="preserve">     </w:t>
            </w:r>
            <w:r>
              <w:t>85.25 inches) and DeJuan Blair (weight of 277 pounds), which may influence team evaluations.</w:t>
            </w:r>
          </w:p>
          <w:p w14:paraId="1A13DF58" w14:textId="222A66E3" w:rsidR="0090675E" w:rsidRDefault="0090675E" w:rsidP="0090675E">
            <w:pPr>
              <w:pStyle w:val="Text"/>
            </w:pPr>
          </w:p>
          <w:p w14:paraId="5C6CA9D0" w14:textId="77777777" w:rsidR="009230ED" w:rsidRPr="009230ED" w:rsidRDefault="009230ED" w:rsidP="009230ED">
            <w:pPr>
              <w:pStyle w:val="Text"/>
              <w:rPr>
                <w:lang w:val="en-IN"/>
              </w:rPr>
            </w:pPr>
            <w:r w:rsidRPr="009230ED">
              <w:rPr>
                <w:lang w:val="en-IN"/>
              </w:rPr>
              <w:t>Correlation Analysis</w:t>
            </w:r>
          </w:p>
          <w:p w14:paraId="4FBB847A" w14:textId="77777777" w:rsidR="009230ED" w:rsidRPr="009230ED" w:rsidRDefault="009230ED" w:rsidP="009230ED">
            <w:pPr>
              <w:pStyle w:val="Text"/>
              <w:numPr>
                <w:ilvl w:val="0"/>
                <w:numId w:val="3"/>
              </w:numPr>
              <w:rPr>
                <w:lang w:val="en-IN"/>
              </w:rPr>
            </w:pPr>
            <w:r w:rsidRPr="009230ED">
              <w:rPr>
                <w:lang w:val="en-IN"/>
              </w:rPr>
              <w:t>Player Success (Draft Pick):</w:t>
            </w:r>
          </w:p>
          <w:p w14:paraId="67D61615" w14:textId="77777777" w:rsidR="009230ED" w:rsidRPr="009230ED" w:rsidRDefault="009230ED" w:rsidP="009230ED">
            <w:pPr>
              <w:pStyle w:val="Text"/>
              <w:numPr>
                <w:ilvl w:val="1"/>
                <w:numId w:val="3"/>
              </w:numPr>
              <w:rPr>
                <w:lang w:val="en-IN"/>
              </w:rPr>
            </w:pPr>
            <w:r w:rsidRPr="009230ED">
              <w:rPr>
                <w:lang w:val="en-IN"/>
              </w:rPr>
              <w:t>Negative correlations (indicating better draft position is linked to higher performance):</w:t>
            </w:r>
          </w:p>
          <w:p w14:paraId="1B1A14B3" w14:textId="77777777" w:rsidR="009230ED" w:rsidRPr="009230ED" w:rsidRDefault="009230ED" w:rsidP="009230ED">
            <w:pPr>
              <w:pStyle w:val="Text"/>
              <w:numPr>
                <w:ilvl w:val="2"/>
                <w:numId w:val="3"/>
              </w:numPr>
              <w:rPr>
                <w:lang w:val="en-IN"/>
              </w:rPr>
            </w:pPr>
            <w:r w:rsidRPr="009230ED">
              <w:rPr>
                <w:lang w:val="en-IN"/>
              </w:rPr>
              <w:t>Vertical Jump (Max): Players with higher vertical jumps tend to be drafted higher (-0.35).</w:t>
            </w:r>
          </w:p>
          <w:p w14:paraId="5298CE2C" w14:textId="77777777" w:rsidR="009230ED" w:rsidRPr="009230ED" w:rsidRDefault="009230ED" w:rsidP="009230ED">
            <w:pPr>
              <w:pStyle w:val="Text"/>
              <w:numPr>
                <w:ilvl w:val="2"/>
                <w:numId w:val="3"/>
              </w:numPr>
              <w:rPr>
                <w:lang w:val="en-IN"/>
              </w:rPr>
            </w:pPr>
            <w:r w:rsidRPr="009230ED">
              <w:rPr>
                <w:lang w:val="en-IN"/>
              </w:rPr>
              <w:t>Sprint Time: Faster sprint times show a mild correlation with a better draft pick (-0.17).</w:t>
            </w:r>
          </w:p>
          <w:p w14:paraId="4B2A6233" w14:textId="77777777" w:rsidR="009230ED" w:rsidRPr="009230ED" w:rsidRDefault="009230ED" w:rsidP="009230ED">
            <w:pPr>
              <w:pStyle w:val="Text"/>
              <w:numPr>
                <w:ilvl w:val="1"/>
                <w:numId w:val="3"/>
              </w:numPr>
              <w:rPr>
                <w:lang w:val="en-IN"/>
              </w:rPr>
            </w:pPr>
            <w:r w:rsidRPr="009230ED">
              <w:rPr>
                <w:lang w:val="en-IN"/>
              </w:rPr>
              <w:t>Positive correlations (indicating worse draft position):</w:t>
            </w:r>
          </w:p>
          <w:p w14:paraId="34060DCD" w14:textId="77777777" w:rsidR="009230ED" w:rsidRPr="009230ED" w:rsidRDefault="009230ED" w:rsidP="009230ED">
            <w:pPr>
              <w:pStyle w:val="Text"/>
              <w:numPr>
                <w:ilvl w:val="2"/>
                <w:numId w:val="3"/>
              </w:numPr>
              <w:rPr>
                <w:lang w:val="en-IN"/>
              </w:rPr>
            </w:pPr>
            <w:r w:rsidRPr="009230ED">
              <w:rPr>
                <w:lang w:val="en-IN"/>
              </w:rPr>
              <w:t>Body Fat: Higher body fat percentages are weakly associated with lower draft picks (0.19), implying fitter players may be drafted earlier.</w:t>
            </w:r>
          </w:p>
          <w:p w14:paraId="674C520E" w14:textId="5A9E4310" w:rsidR="009230ED" w:rsidRPr="009230ED" w:rsidRDefault="009230ED" w:rsidP="009230ED">
            <w:pPr>
              <w:pStyle w:val="Text"/>
              <w:numPr>
                <w:ilvl w:val="0"/>
                <w:numId w:val="3"/>
              </w:numPr>
              <w:rPr>
                <w:lang w:val="en-IN"/>
              </w:rPr>
            </w:pPr>
            <w:r w:rsidRPr="009230ED">
              <w:rPr>
                <w:lang w:val="en-IN"/>
              </w:rPr>
              <w:t xml:space="preserve">Player Height and Wingspan: </w:t>
            </w:r>
            <w:r>
              <w:rPr>
                <w:lang w:val="en-IN"/>
              </w:rPr>
              <w:t>T</w:t>
            </w:r>
            <w:r w:rsidRPr="009230ED">
              <w:rPr>
                <w:lang w:val="en-IN"/>
              </w:rPr>
              <w:t>here is a strong positive correlation between height and wingspan (0.87). Taller players generally have longer wingspans.</w:t>
            </w:r>
          </w:p>
          <w:p w14:paraId="75F4C218" w14:textId="77777777" w:rsidR="009230ED" w:rsidRPr="009230ED" w:rsidRDefault="009230ED" w:rsidP="009230ED">
            <w:pPr>
              <w:pStyle w:val="Text"/>
              <w:numPr>
                <w:ilvl w:val="0"/>
                <w:numId w:val="3"/>
              </w:numPr>
              <w:rPr>
                <w:lang w:val="en-IN"/>
              </w:rPr>
            </w:pPr>
            <w:r w:rsidRPr="009230ED">
              <w:rPr>
                <w:lang w:val="en-IN"/>
              </w:rPr>
              <w:t>Weight and Vertical Jump: Heavier players tend to have lower vertical jumps, with a negative correlation of -0.58.</w:t>
            </w:r>
          </w:p>
          <w:p w14:paraId="09A8745E" w14:textId="6530D7FB" w:rsidR="0090675E" w:rsidRDefault="0090675E" w:rsidP="0090675E">
            <w:pPr>
              <w:pStyle w:val="Text"/>
            </w:pPr>
          </w:p>
          <w:p w14:paraId="7AC68010" w14:textId="77777777" w:rsidR="0090675E" w:rsidRDefault="0090675E" w:rsidP="0090675E">
            <w:pPr>
              <w:pStyle w:val="Text"/>
            </w:pPr>
            <w:r>
              <w:t>A linear regression model was developed using key features to predict draft pick positions, achieving an R² score of approximately 0.</w:t>
            </w:r>
            <w:r>
              <w:t>92</w:t>
            </w:r>
            <w:r>
              <w:t xml:space="preserve">, meaning about </w:t>
            </w:r>
            <w:r>
              <w:t>92</w:t>
            </w:r>
            <w:r>
              <w:t>% of the variance in draft positions</w:t>
            </w:r>
            <w:r w:rsidR="009230ED" w:rsidRPr="009230ED">
              <w:rPr>
                <w:sz w:val="24"/>
                <w:szCs w:val="24"/>
              </w:rPr>
              <w:t xml:space="preserve"> </w:t>
            </w:r>
            <w:r w:rsidR="009230ED" w:rsidRPr="009230ED">
              <w:t>(a higher value indicates better performance).</w:t>
            </w:r>
            <w:r>
              <w:t xml:space="preserve"> </w:t>
            </w:r>
          </w:p>
          <w:p w14:paraId="28247BA8" w14:textId="77777777" w:rsidR="000C371A" w:rsidRDefault="000C371A" w:rsidP="0090675E">
            <w:pPr>
              <w:pStyle w:val="Text"/>
            </w:pPr>
          </w:p>
          <w:p w14:paraId="5370338A" w14:textId="77777777" w:rsidR="000C371A" w:rsidRDefault="000C371A" w:rsidP="0090675E">
            <w:pPr>
              <w:pStyle w:val="Text"/>
            </w:pPr>
          </w:p>
          <w:p w14:paraId="40D317EF" w14:textId="01241A12" w:rsidR="000C371A" w:rsidRPr="00144977" w:rsidRDefault="000C371A" w:rsidP="0090675E">
            <w:pPr>
              <w:pStyle w:val="Text"/>
            </w:pPr>
          </w:p>
        </w:tc>
        <w:tc>
          <w:tcPr>
            <w:tcW w:w="1079" w:type="dxa"/>
          </w:tcPr>
          <w:p w14:paraId="7D4A0CB4" w14:textId="77777777" w:rsidR="00144977" w:rsidRDefault="00144977"/>
        </w:tc>
      </w:tr>
      <w:tr w:rsidR="009230ED" w14:paraId="088F6A6D" w14:textId="77777777" w:rsidTr="009230ED">
        <w:trPr>
          <w:trHeight w:val="12395"/>
        </w:trPr>
        <w:tc>
          <w:tcPr>
            <w:tcW w:w="993" w:type="dxa"/>
          </w:tcPr>
          <w:p w14:paraId="7E342697" w14:textId="77777777" w:rsidR="009230ED" w:rsidRDefault="009230ED"/>
        </w:tc>
        <w:tc>
          <w:tcPr>
            <w:tcW w:w="8718" w:type="dxa"/>
            <w:gridSpan w:val="9"/>
            <w:tcBorders>
              <w:top w:val="single" w:sz="18" w:space="0" w:color="476166" w:themeColor="accent1"/>
              <w:bottom w:val="single" w:sz="18" w:space="0" w:color="476166" w:themeColor="accent1"/>
            </w:tcBorders>
          </w:tcPr>
          <w:p w14:paraId="4EA9D9D3" w14:textId="6512C5A0" w:rsidR="007C6EC8" w:rsidRPr="007C6EC8" w:rsidRDefault="007C6EC8" w:rsidP="007C6EC8">
            <w:pPr>
              <w:pStyle w:val="Text"/>
              <w:jc w:val="center"/>
              <w:rPr>
                <w:sz w:val="40"/>
                <w:szCs w:val="40"/>
              </w:rPr>
            </w:pPr>
            <w:r w:rsidRPr="007C6EC8">
              <w:rPr>
                <w:sz w:val="40"/>
                <w:szCs w:val="40"/>
              </w:rPr>
              <w:t>Predictive Models Developed and Their Evaluation</w:t>
            </w:r>
          </w:p>
          <w:p w14:paraId="651642DA" w14:textId="77777777" w:rsidR="007C6EC8" w:rsidRDefault="007C6EC8" w:rsidP="007C6EC8">
            <w:pPr>
              <w:pStyle w:val="Text"/>
              <w:jc w:val="center"/>
            </w:pPr>
          </w:p>
          <w:p w14:paraId="220F7ED0" w14:textId="77777777" w:rsidR="007C6EC8" w:rsidRDefault="007C6EC8" w:rsidP="007C6EC8">
            <w:pPr>
              <w:pStyle w:val="Text"/>
            </w:pPr>
            <w:r>
              <w:t>In the analysis of the NBA Draft Combine data, a linear regression model was developed to predict player success as measured by their draft pick positions based on various combine measurements. Below are the details of the predictive models developed and their evaluation.</w:t>
            </w:r>
          </w:p>
          <w:p w14:paraId="193B22D3" w14:textId="77777777" w:rsidR="007C6EC8" w:rsidRDefault="007C6EC8" w:rsidP="007C6EC8">
            <w:pPr>
              <w:pStyle w:val="Text"/>
            </w:pPr>
          </w:p>
          <w:p w14:paraId="2EACB245" w14:textId="7EFBB426" w:rsidR="007C6EC8" w:rsidRPr="007C6EC8" w:rsidRDefault="007C6EC8" w:rsidP="007C6EC8">
            <w:pPr>
              <w:pStyle w:val="Text"/>
              <w:rPr>
                <w:sz w:val="32"/>
                <w:szCs w:val="32"/>
              </w:rPr>
            </w:pPr>
            <w:r w:rsidRPr="007C6EC8">
              <w:rPr>
                <w:sz w:val="32"/>
                <w:szCs w:val="32"/>
              </w:rPr>
              <w:t xml:space="preserve"> Model Development</w:t>
            </w:r>
          </w:p>
          <w:p w14:paraId="323FCE2B" w14:textId="77777777" w:rsidR="007C6EC8" w:rsidRDefault="007C6EC8" w:rsidP="007C6EC8">
            <w:pPr>
              <w:pStyle w:val="Text"/>
            </w:pPr>
          </w:p>
          <w:p w14:paraId="54D51DF0" w14:textId="7E252C98" w:rsidR="007C6EC8" w:rsidRDefault="007C6EC8" w:rsidP="007C6EC8">
            <w:pPr>
              <w:pStyle w:val="Text"/>
            </w:pPr>
            <w:r>
              <w:t>1.Data Preparation:</w:t>
            </w:r>
          </w:p>
          <w:p w14:paraId="0EEA639F" w14:textId="373BF09C" w:rsidR="007C6EC8" w:rsidRDefault="007C6EC8" w:rsidP="007C6EC8">
            <w:pPr>
              <w:pStyle w:val="Text"/>
            </w:pPr>
            <w:r>
              <w:t xml:space="preserve">   - The dataset was cleaned to remove rows with missing values, focusing on relevant features</w:t>
            </w:r>
            <w:r>
              <w:t>.</w:t>
            </w:r>
          </w:p>
          <w:p w14:paraId="4DB92B92" w14:textId="0066B44F" w:rsidR="007C6EC8" w:rsidRDefault="007C6EC8" w:rsidP="007C6EC8">
            <w:pPr>
              <w:pStyle w:val="Text"/>
            </w:pPr>
            <w:r>
              <w:t xml:space="preserve">   - The target variable for prediction was the Draft Pick.</w:t>
            </w:r>
          </w:p>
          <w:p w14:paraId="6F58D519" w14:textId="2DAA48A8" w:rsidR="007C6EC8" w:rsidRDefault="007C6EC8" w:rsidP="007C6EC8">
            <w:pPr>
              <w:pStyle w:val="Text"/>
            </w:pPr>
            <w:r>
              <w:t>2. Splitting the Data:</w:t>
            </w:r>
          </w:p>
          <w:p w14:paraId="3DF403AA" w14:textId="77777777" w:rsidR="007C6EC8" w:rsidRDefault="007C6EC8" w:rsidP="007C6EC8">
            <w:pPr>
              <w:pStyle w:val="Text"/>
            </w:pPr>
            <w:r>
              <w:t xml:space="preserve">   - The dataset was divided into training and testing sets using an 80-20 split to ensure that the model could be trained effectively while retaining a portion of the data for evaluation.</w:t>
            </w:r>
          </w:p>
          <w:p w14:paraId="2CBFA8D4" w14:textId="2016C959" w:rsidR="007C6EC8" w:rsidRDefault="007C6EC8" w:rsidP="007C6EC8">
            <w:pPr>
              <w:pStyle w:val="Text"/>
            </w:pPr>
            <w:r>
              <w:t>3. Model Selection:</w:t>
            </w:r>
          </w:p>
          <w:p w14:paraId="4FBCA176" w14:textId="7AD85C7F" w:rsidR="007C6EC8" w:rsidRDefault="007C6EC8" w:rsidP="007C6EC8">
            <w:pPr>
              <w:pStyle w:val="Text"/>
            </w:pPr>
            <w:r>
              <w:t xml:space="preserve">   - A Linear Regression model was chosen due to its simplicity and interpretability, allowing for easy understanding of how each feature contributes to the prediction of draft pick positions.</w:t>
            </w:r>
          </w:p>
          <w:p w14:paraId="78BA75B1" w14:textId="46C81570" w:rsidR="007C6EC8" w:rsidRDefault="007C6EC8" w:rsidP="007C6EC8">
            <w:pPr>
              <w:pStyle w:val="Text"/>
            </w:pPr>
            <w:r>
              <w:t>4. Model Training:</w:t>
            </w:r>
          </w:p>
          <w:p w14:paraId="24420748" w14:textId="77777777" w:rsidR="007C6EC8" w:rsidRDefault="007C6EC8" w:rsidP="007C6EC8">
            <w:pPr>
              <w:pStyle w:val="Text"/>
            </w:pPr>
            <w:r>
              <w:t xml:space="preserve">   - The model was trained using the training dataset, fitting it to learn the relationships between the features and the target variable.</w:t>
            </w:r>
          </w:p>
          <w:p w14:paraId="141E11ED" w14:textId="77777777" w:rsidR="007C6EC8" w:rsidRDefault="007C6EC8" w:rsidP="007C6EC8">
            <w:pPr>
              <w:pStyle w:val="Text"/>
            </w:pPr>
          </w:p>
          <w:p w14:paraId="60A2707C" w14:textId="3575CDDE" w:rsidR="007C6EC8" w:rsidRPr="007C6EC8" w:rsidRDefault="007C6EC8" w:rsidP="007C6EC8">
            <w:pPr>
              <w:pStyle w:val="Text"/>
              <w:rPr>
                <w:sz w:val="32"/>
                <w:szCs w:val="32"/>
              </w:rPr>
            </w:pPr>
            <w:r w:rsidRPr="007C6EC8">
              <w:rPr>
                <w:sz w:val="32"/>
                <w:szCs w:val="32"/>
              </w:rPr>
              <w:t>Model Evaluation</w:t>
            </w:r>
          </w:p>
          <w:p w14:paraId="52C23883" w14:textId="77777777" w:rsidR="007C6EC8" w:rsidRDefault="007C6EC8" w:rsidP="007C6EC8">
            <w:pPr>
              <w:pStyle w:val="Text"/>
            </w:pPr>
          </w:p>
          <w:p w14:paraId="7FFECFE7" w14:textId="03C6DBEB" w:rsidR="007C6EC8" w:rsidRDefault="007C6EC8" w:rsidP="007C6EC8">
            <w:pPr>
              <w:pStyle w:val="Text"/>
            </w:pPr>
            <w:r>
              <w:t>1. Predictions:</w:t>
            </w:r>
          </w:p>
          <w:p w14:paraId="6D7ADAB5" w14:textId="77777777" w:rsidR="007C6EC8" w:rsidRDefault="007C6EC8" w:rsidP="007C6EC8">
            <w:pPr>
              <w:pStyle w:val="Text"/>
            </w:pPr>
            <w:r>
              <w:t xml:space="preserve">   - After training, predictions were made on the test dataset to evaluate how well the model performed.</w:t>
            </w:r>
          </w:p>
          <w:p w14:paraId="1D255375" w14:textId="77777777" w:rsidR="007C6EC8" w:rsidRDefault="007C6EC8" w:rsidP="007C6EC8">
            <w:pPr>
              <w:pStyle w:val="Text"/>
            </w:pPr>
          </w:p>
          <w:p w14:paraId="3BFF732A" w14:textId="3CA77074" w:rsidR="007C6EC8" w:rsidRDefault="007C6EC8" w:rsidP="007C6EC8">
            <w:pPr>
              <w:pStyle w:val="Text"/>
            </w:pPr>
            <w:r>
              <w:t>2. Evaluation Metrics:</w:t>
            </w:r>
          </w:p>
          <w:p w14:paraId="51F1ECEC" w14:textId="06DD2257" w:rsidR="007C6EC8" w:rsidRDefault="007C6EC8" w:rsidP="007C6EC8">
            <w:pPr>
              <w:pStyle w:val="Text"/>
            </w:pPr>
            <w:r>
              <w:t xml:space="preserve">   - T</w:t>
            </w:r>
            <w:r>
              <w:t>hree</w:t>
            </w:r>
            <w:r>
              <w:t xml:space="preserve"> primary metrics were used to assess model performance:</w:t>
            </w:r>
          </w:p>
          <w:p w14:paraId="491AEB55" w14:textId="77D1F677" w:rsidR="007C6EC8" w:rsidRDefault="007C6EC8" w:rsidP="007C6EC8">
            <w:pPr>
              <w:pStyle w:val="Text"/>
            </w:pPr>
            <w:r>
              <w:t xml:space="preserve">     - Mean Squared Error (MSE): This metric measures the average squared difference between predicted and actual draft pick positions.</w:t>
            </w:r>
          </w:p>
          <w:p w14:paraId="28C2EE4D" w14:textId="7A26A504" w:rsidR="007C6EC8" w:rsidRDefault="007C6EC8" w:rsidP="007C6EC8">
            <w:pPr>
              <w:pStyle w:val="Text"/>
            </w:pPr>
            <w:r>
              <w:t xml:space="preserve">     - R-squared (R²) Score: This statistic indicates how well the independent variables explain the variance in the dependent variable (draft pick). An R² score close to 1 indicates a good fit.</w:t>
            </w:r>
          </w:p>
          <w:p w14:paraId="7E206A58" w14:textId="0F681B41" w:rsidR="007C6EC8" w:rsidRDefault="007C6EC8" w:rsidP="007C6EC8">
            <w:pPr>
              <w:pStyle w:val="Text"/>
            </w:pPr>
            <w:r>
              <w:t xml:space="preserve">     -</w:t>
            </w:r>
            <w:r w:rsidRPr="007C6EC8">
              <w:rPr>
                <w:b/>
                <w:bCs/>
                <w:sz w:val="24"/>
                <w:szCs w:val="24"/>
              </w:rPr>
              <w:t xml:space="preserve"> </w:t>
            </w:r>
            <w:r>
              <w:t xml:space="preserve">Mean Absolute Error(MAE) </w:t>
            </w:r>
            <w:r w:rsidRPr="007C6EC8">
              <w:t>: A lower MAE indicates better accuracy in predicting the draft pick.</w:t>
            </w:r>
          </w:p>
          <w:p w14:paraId="593CD251" w14:textId="77777777" w:rsidR="007C6EC8" w:rsidRDefault="007C6EC8" w:rsidP="007C6EC8">
            <w:pPr>
              <w:pStyle w:val="Text"/>
            </w:pPr>
          </w:p>
          <w:p w14:paraId="31B9616C" w14:textId="721C187C" w:rsidR="009230ED" w:rsidRDefault="009230ED" w:rsidP="007C6EC8">
            <w:pPr>
              <w:pStyle w:val="Text"/>
            </w:pPr>
          </w:p>
        </w:tc>
        <w:tc>
          <w:tcPr>
            <w:tcW w:w="1079" w:type="dxa"/>
          </w:tcPr>
          <w:p w14:paraId="2FDB3BBC" w14:textId="77777777" w:rsidR="009230ED" w:rsidRDefault="009230ED"/>
        </w:tc>
      </w:tr>
      <w:tr w:rsidR="007C6EC8" w14:paraId="5EE1B80A" w14:textId="77777777" w:rsidTr="009230ED">
        <w:trPr>
          <w:trHeight w:val="12395"/>
        </w:trPr>
        <w:tc>
          <w:tcPr>
            <w:tcW w:w="993" w:type="dxa"/>
          </w:tcPr>
          <w:p w14:paraId="3DC720EC" w14:textId="77777777" w:rsidR="007C6EC8" w:rsidRDefault="007C6EC8"/>
        </w:tc>
        <w:tc>
          <w:tcPr>
            <w:tcW w:w="8718" w:type="dxa"/>
            <w:gridSpan w:val="9"/>
            <w:tcBorders>
              <w:top w:val="single" w:sz="18" w:space="0" w:color="476166" w:themeColor="accent1"/>
              <w:bottom w:val="single" w:sz="18" w:space="0" w:color="476166" w:themeColor="accent1"/>
            </w:tcBorders>
          </w:tcPr>
          <w:p w14:paraId="42268E87" w14:textId="77777777" w:rsidR="007C6EC8" w:rsidRDefault="007C6EC8" w:rsidP="007C6EC8">
            <w:pPr>
              <w:pStyle w:val="Text"/>
              <w:rPr>
                <w:sz w:val="36"/>
                <w:szCs w:val="36"/>
              </w:rPr>
            </w:pPr>
          </w:p>
          <w:p w14:paraId="3AE42F94" w14:textId="31F5EA34" w:rsidR="007C6EC8" w:rsidRPr="007C6EC8" w:rsidRDefault="007C6EC8" w:rsidP="007C6EC8">
            <w:pPr>
              <w:pStyle w:val="Text"/>
              <w:rPr>
                <w:sz w:val="36"/>
                <w:szCs w:val="36"/>
              </w:rPr>
            </w:pPr>
            <w:r w:rsidRPr="007C6EC8">
              <w:rPr>
                <w:sz w:val="36"/>
                <w:szCs w:val="36"/>
              </w:rPr>
              <w:t>Results</w:t>
            </w:r>
            <w:r w:rsidRPr="007C6EC8">
              <w:rPr>
                <w:sz w:val="36"/>
                <w:szCs w:val="36"/>
              </w:rPr>
              <w:t>-</w:t>
            </w:r>
          </w:p>
          <w:p w14:paraId="5F021535" w14:textId="5BB4C210" w:rsidR="007C6EC8" w:rsidRDefault="007C6EC8" w:rsidP="007C6EC8">
            <w:pPr>
              <w:pStyle w:val="Text"/>
            </w:pPr>
            <w:r>
              <w:t xml:space="preserve">   - The model achieved an R² score of approximately 0.</w:t>
            </w:r>
            <w:r>
              <w:t>92</w:t>
            </w:r>
            <w:r>
              <w:t xml:space="preserve">, meaning about </w:t>
            </w:r>
            <w:r>
              <w:t>92</w:t>
            </w:r>
            <w:r>
              <w:t>% of the variance in draft pick positions</w:t>
            </w:r>
            <w:r w:rsidR="000C371A">
              <w:t>.  This indicates the players have better success rate as for the better performance from the players in regards to their combine measurements.</w:t>
            </w:r>
          </w:p>
          <w:p w14:paraId="34037AB8" w14:textId="77777777" w:rsidR="000C371A" w:rsidRDefault="000C371A" w:rsidP="007C6EC8">
            <w:pPr>
              <w:pStyle w:val="Text"/>
            </w:pPr>
          </w:p>
          <w:p w14:paraId="59479DD2" w14:textId="4545482A" w:rsidR="000C371A" w:rsidRPr="000C371A" w:rsidRDefault="00574155" w:rsidP="000C371A">
            <w:pPr>
              <w:pStyle w:val="Text"/>
              <w:rPr>
                <w:b/>
                <w:bCs/>
                <w:sz w:val="32"/>
                <w:szCs w:val="32"/>
                <w:lang w:val="en-IN"/>
              </w:rPr>
            </w:pPr>
            <w:r w:rsidRPr="009E2DF9">
              <w:rPr>
                <w:sz w:val="32"/>
                <w:szCs w:val="32"/>
                <w:lang w:val="en-IN"/>
              </w:rPr>
              <w:t xml:space="preserve">Key insights and </w:t>
            </w:r>
            <w:r w:rsidR="000C371A" w:rsidRPr="000C371A">
              <w:rPr>
                <w:sz w:val="32"/>
                <w:szCs w:val="32"/>
                <w:lang w:val="en-IN"/>
              </w:rPr>
              <w:t>Conclusion</w:t>
            </w:r>
            <w:r w:rsidR="000C371A" w:rsidRPr="000C371A">
              <w:rPr>
                <w:b/>
                <w:bCs/>
                <w:sz w:val="32"/>
                <w:szCs w:val="32"/>
                <w:lang w:val="en-IN"/>
              </w:rPr>
              <w:t>:</w:t>
            </w:r>
          </w:p>
          <w:p w14:paraId="2B7E5463" w14:textId="77777777" w:rsidR="000C371A" w:rsidRPr="000C371A" w:rsidRDefault="000C371A" w:rsidP="000C371A">
            <w:pPr>
              <w:pStyle w:val="Text"/>
              <w:numPr>
                <w:ilvl w:val="0"/>
                <w:numId w:val="4"/>
              </w:numPr>
              <w:rPr>
                <w:lang w:val="en-IN"/>
              </w:rPr>
            </w:pPr>
            <w:r w:rsidRPr="000C371A">
              <w:rPr>
                <w:lang w:val="en-IN"/>
              </w:rPr>
              <w:t>Player Measurements Matte</w:t>
            </w:r>
            <w:r w:rsidRPr="000C371A">
              <w:rPr>
                <w:b/>
                <w:bCs/>
                <w:lang w:val="en-IN"/>
              </w:rPr>
              <w:t>r</w:t>
            </w:r>
            <w:r w:rsidRPr="000C371A">
              <w:rPr>
                <w:lang w:val="en-IN"/>
              </w:rPr>
              <w:t>: Players with better vertical jump performance and faster sprint times tend to be drafted higher.</w:t>
            </w:r>
          </w:p>
          <w:p w14:paraId="28781E4D" w14:textId="77777777" w:rsidR="000C371A" w:rsidRDefault="000C371A" w:rsidP="000C371A">
            <w:pPr>
              <w:pStyle w:val="Text"/>
              <w:numPr>
                <w:ilvl w:val="0"/>
                <w:numId w:val="4"/>
              </w:numPr>
              <w:rPr>
                <w:lang w:val="en-IN"/>
              </w:rPr>
            </w:pPr>
            <w:r w:rsidRPr="000C371A">
              <w:rPr>
                <w:lang w:val="en-IN"/>
              </w:rPr>
              <w:t>Height and Wingspan are strongly correlated, but height alone does not strongly predict draft success.</w:t>
            </w:r>
          </w:p>
          <w:p w14:paraId="5B10AFF0" w14:textId="2A3A69F3" w:rsidR="00284E88" w:rsidRPr="008A410B" w:rsidRDefault="00284E88" w:rsidP="000C371A">
            <w:pPr>
              <w:pStyle w:val="Text"/>
              <w:numPr>
                <w:ilvl w:val="0"/>
                <w:numId w:val="4"/>
              </w:numPr>
              <w:rPr>
                <w:lang w:val="en-IN"/>
              </w:rPr>
            </w:pPr>
            <w:r>
              <w:t>Height Advantage: Taller players generally have better chances of being drafted higher, which aligns with traditional scouting practices that favor size.</w:t>
            </w:r>
          </w:p>
          <w:p w14:paraId="3B6EA97E" w14:textId="6D985FCE" w:rsidR="00574155" w:rsidRPr="00A2312E" w:rsidRDefault="008A410B" w:rsidP="00A2312E">
            <w:pPr>
              <w:pStyle w:val="Text"/>
              <w:numPr>
                <w:ilvl w:val="0"/>
                <w:numId w:val="4"/>
              </w:numPr>
              <w:rPr>
                <w:lang w:val="en-IN"/>
              </w:rPr>
            </w:pPr>
            <w:r>
              <w:t>Weight Considerations: While weight can be an asset, excessively heavy players may face challenges during the selection process.</w:t>
            </w:r>
            <w:r w:rsidR="00A2312E">
              <w:t xml:space="preserve"> </w:t>
            </w:r>
            <w:r w:rsidR="000C371A" w:rsidRPr="000C371A">
              <w:rPr>
                <w:lang w:val="en-IN"/>
              </w:rPr>
              <w:t>Body Fat has a weak but notable relationship with draft pick, where players with lower body fat percentages tend to be drafted earlier.</w:t>
            </w:r>
          </w:p>
          <w:p w14:paraId="1F6908B6" w14:textId="0E9720B0" w:rsidR="00574155" w:rsidRDefault="00574155" w:rsidP="00574155">
            <w:pPr>
              <w:pStyle w:val="Text"/>
            </w:pPr>
          </w:p>
          <w:p w14:paraId="785B81C3" w14:textId="77777777" w:rsidR="000C371A" w:rsidRDefault="000C371A" w:rsidP="007C6EC8">
            <w:pPr>
              <w:pStyle w:val="Text"/>
            </w:pPr>
            <w:r w:rsidRPr="000C371A">
              <w:t>The analysis underscores the importance of physical attributes such as height and vertical jump in determining a player's draft position. Teams should prioritize these metrics during evaluations while also considering the balance between size and athleticism for optimal player selection strategies. This comprehensive approach can enhance scouting effectiveness and improve team performance in future drafts.</w:t>
            </w:r>
          </w:p>
          <w:p w14:paraId="0C326743" w14:textId="77777777" w:rsidR="000C371A" w:rsidRDefault="000C371A" w:rsidP="007C6EC8">
            <w:pPr>
              <w:pStyle w:val="Text"/>
            </w:pPr>
          </w:p>
          <w:p w14:paraId="36F51C4E" w14:textId="5659AF06" w:rsidR="000C371A" w:rsidRPr="009E2DF9" w:rsidRDefault="000C371A" w:rsidP="000C371A">
            <w:pPr>
              <w:pStyle w:val="Text"/>
              <w:rPr>
                <w:sz w:val="32"/>
                <w:szCs w:val="32"/>
              </w:rPr>
            </w:pPr>
            <w:r w:rsidRPr="009E2DF9">
              <w:rPr>
                <w:sz w:val="32"/>
                <w:szCs w:val="32"/>
              </w:rPr>
              <w:t>Recommendations</w:t>
            </w:r>
            <w:r w:rsidR="009E2DF9">
              <w:rPr>
                <w:sz w:val="32"/>
                <w:szCs w:val="32"/>
              </w:rPr>
              <w:t>:</w:t>
            </w:r>
          </w:p>
          <w:p w14:paraId="744BA949" w14:textId="67EDF6CF" w:rsidR="000C371A" w:rsidRDefault="000C371A" w:rsidP="000C371A">
            <w:pPr>
              <w:pStyle w:val="Text"/>
            </w:pPr>
            <w:r>
              <w:t>1. Focus on Athletic Metrics: Scouting teams should prioritize vertical jump and agility metrics when evaluating potential draftees as these factors significantly correlate with success.</w:t>
            </w:r>
          </w:p>
          <w:p w14:paraId="15AA4444" w14:textId="5B8B9363" w:rsidR="000C371A" w:rsidRDefault="000C371A" w:rsidP="000C371A">
            <w:pPr>
              <w:pStyle w:val="Text"/>
            </w:pPr>
            <w:r>
              <w:t>2. Consider Height in Evaluations: Height should remain a key consideration in player evaluations since it correlates positively with draft success.</w:t>
            </w:r>
          </w:p>
          <w:p w14:paraId="1482DE6D" w14:textId="77777777" w:rsidR="000C371A" w:rsidRDefault="000C371A" w:rsidP="000C371A">
            <w:pPr>
              <w:pStyle w:val="Text"/>
            </w:pPr>
            <w:r>
              <w:t>3. Balanced Player Profiles: Teams should look for a balance between size and athleticism when drafting players to ensure they meet both physical requirements and performance expectations.</w:t>
            </w:r>
          </w:p>
          <w:p w14:paraId="1D2E0DDF" w14:textId="77777777" w:rsidR="000C371A" w:rsidRDefault="000C371A" w:rsidP="000C371A">
            <w:pPr>
              <w:pStyle w:val="Text"/>
            </w:pPr>
          </w:p>
          <w:p w14:paraId="50A40F75" w14:textId="77777777" w:rsidR="000C371A" w:rsidRDefault="000C371A" w:rsidP="000C371A">
            <w:pPr>
              <w:pStyle w:val="Text"/>
            </w:pPr>
          </w:p>
          <w:p w14:paraId="1B46D661" w14:textId="1D8FB8D6" w:rsidR="000C371A" w:rsidRPr="000C371A" w:rsidRDefault="000C371A" w:rsidP="000C371A">
            <w:pPr>
              <w:pStyle w:val="Text"/>
            </w:pPr>
          </w:p>
        </w:tc>
        <w:tc>
          <w:tcPr>
            <w:tcW w:w="1079" w:type="dxa"/>
          </w:tcPr>
          <w:p w14:paraId="079AF626" w14:textId="77777777" w:rsidR="007C6EC8" w:rsidRDefault="007C6EC8"/>
        </w:tc>
      </w:tr>
      <w:tr w:rsidR="0048120C" w14:paraId="44E50D51" w14:textId="77777777" w:rsidTr="009230ED">
        <w:trPr>
          <w:trHeight w:val="730"/>
        </w:trPr>
        <w:tc>
          <w:tcPr>
            <w:tcW w:w="993" w:type="dxa"/>
          </w:tcPr>
          <w:p w14:paraId="7C3DD868" w14:textId="77777777" w:rsidR="0048120C" w:rsidRDefault="0048120C"/>
        </w:tc>
        <w:tc>
          <w:tcPr>
            <w:tcW w:w="4042" w:type="dxa"/>
            <w:gridSpan w:val="4"/>
            <w:tcBorders>
              <w:top w:val="single" w:sz="18" w:space="0" w:color="476166" w:themeColor="accent1"/>
            </w:tcBorders>
          </w:tcPr>
          <w:p w14:paraId="6BA410D4" w14:textId="0C0CB900" w:rsidR="0048120C" w:rsidRDefault="0048120C" w:rsidP="0048120C">
            <w:pPr>
              <w:pStyle w:val="Heading5"/>
            </w:pPr>
          </w:p>
          <w:p w14:paraId="10268962" w14:textId="77777777" w:rsidR="0048120C" w:rsidRPr="0048120C" w:rsidRDefault="0048120C" w:rsidP="0048120C"/>
        </w:tc>
        <w:tc>
          <w:tcPr>
            <w:tcW w:w="719" w:type="dxa"/>
            <w:tcBorders>
              <w:top w:val="single" w:sz="18" w:space="0" w:color="476166" w:themeColor="accent1"/>
            </w:tcBorders>
          </w:tcPr>
          <w:p w14:paraId="31712B86" w14:textId="77777777" w:rsidR="0048120C" w:rsidRDefault="0048120C"/>
        </w:tc>
        <w:tc>
          <w:tcPr>
            <w:tcW w:w="3957" w:type="dxa"/>
            <w:gridSpan w:val="4"/>
            <w:tcBorders>
              <w:top w:val="single" w:sz="18" w:space="0" w:color="476166" w:themeColor="accent1"/>
            </w:tcBorders>
          </w:tcPr>
          <w:p w14:paraId="5D9F92FD" w14:textId="77777777" w:rsidR="0048120C" w:rsidRDefault="0048120C"/>
        </w:tc>
        <w:tc>
          <w:tcPr>
            <w:tcW w:w="1079" w:type="dxa"/>
          </w:tcPr>
          <w:p w14:paraId="4DD6CF8C" w14:textId="77777777" w:rsidR="0048120C" w:rsidRDefault="0048120C"/>
        </w:tc>
      </w:tr>
      <w:tr w:rsidR="009230ED" w14:paraId="5F82AC86" w14:textId="77777777" w:rsidTr="00EB7C2B">
        <w:trPr>
          <w:gridAfter w:val="3"/>
          <w:wAfter w:w="3237" w:type="dxa"/>
        </w:trPr>
        <w:tc>
          <w:tcPr>
            <w:tcW w:w="1079" w:type="dxa"/>
            <w:gridSpan w:val="2"/>
          </w:tcPr>
          <w:p w14:paraId="45DB46BC" w14:textId="77777777" w:rsidR="009230ED" w:rsidRPr="00E74B29" w:rsidRDefault="009230ED" w:rsidP="00BA6015">
            <w:pPr>
              <w:pStyle w:val="Footer"/>
            </w:pPr>
          </w:p>
        </w:tc>
        <w:tc>
          <w:tcPr>
            <w:tcW w:w="5395" w:type="dxa"/>
            <w:gridSpan w:val="5"/>
          </w:tcPr>
          <w:p w14:paraId="08356FCB" w14:textId="3D6E1A4D" w:rsidR="009230ED" w:rsidRPr="00874FE7" w:rsidRDefault="009230ED" w:rsidP="00BA6015">
            <w:pPr>
              <w:pStyle w:val="Footer"/>
            </w:pPr>
          </w:p>
        </w:tc>
        <w:tc>
          <w:tcPr>
            <w:tcW w:w="1079" w:type="dxa"/>
          </w:tcPr>
          <w:p w14:paraId="17B395B3" w14:textId="77777777" w:rsidR="009230ED" w:rsidRPr="00E74B29" w:rsidRDefault="009230ED" w:rsidP="00BA6015">
            <w:pPr>
              <w:pStyle w:val="Footer"/>
            </w:pPr>
          </w:p>
        </w:tc>
      </w:tr>
    </w:tbl>
    <w:p w14:paraId="23C104D6" w14:textId="40F1DD83" w:rsidR="007E7573" w:rsidRDefault="00EB7C2B">
      <w:r>
        <w:br w:type="page"/>
      </w:r>
    </w:p>
    <w:tbl>
      <w:tblPr>
        <w:tblW w:w="0" w:type="auto"/>
        <w:tblLayout w:type="fixed"/>
        <w:tblCellMar>
          <w:left w:w="0" w:type="dxa"/>
          <w:right w:w="0" w:type="dxa"/>
        </w:tblCellMar>
        <w:tblLook w:val="0600" w:firstRow="0" w:lastRow="0" w:firstColumn="0" w:lastColumn="0" w:noHBand="1" w:noVBand="1"/>
      </w:tblPr>
      <w:tblGrid>
        <w:gridCol w:w="1080"/>
        <w:gridCol w:w="8632"/>
        <w:gridCol w:w="8"/>
        <w:gridCol w:w="1071"/>
      </w:tblGrid>
      <w:tr w:rsidR="0048120C" w14:paraId="30217E31" w14:textId="77777777" w:rsidTr="001E097E">
        <w:trPr>
          <w:trHeight w:val="6254"/>
        </w:trPr>
        <w:tc>
          <w:tcPr>
            <w:tcW w:w="1080" w:type="dxa"/>
          </w:tcPr>
          <w:p w14:paraId="7645A268" w14:textId="77777777" w:rsidR="0048120C" w:rsidRDefault="0048120C"/>
          <w:p w14:paraId="798DD419" w14:textId="77777777" w:rsidR="00874D51" w:rsidRPr="00874D51" w:rsidRDefault="00874D51" w:rsidP="00874D51"/>
          <w:p w14:paraId="3F524EA9" w14:textId="77777777" w:rsidR="00874D51" w:rsidRPr="00874D51" w:rsidRDefault="00874D51" w:rsidP="00874D51"/>
          <w:p w14:paraId="3EE346B5" w14:textId="3B70A149" w:rsidR="00874D51" w:rsidRPr="00874D51" w:rsidRDefault="00874D51" w:rsidP="00874D51">
            <w:pPr>
              <w:tabs>
                <w:tab w:val="left" w:pos="706"/>
              </w:tabs>
            </w:pPr>
          </w:p>
        </w:tc>
        <w:tc>
          <w:tcPr>
            <w:tcW w:w="8632" w:type="dxa"/>
            <w:tcBorders>
              <w:bottom w:val="single" w:sz="18" w:space="0" w:color="476166" w:themeColor="accent1"/>
            </w:tcBorders>
          </w:tcPr>
          <w:p w14:paraId="4EA327E1" w14:textId="77777777" w:rsidR="0048120C" w:rsidRDefault="00874D51" w:rsidP="00837914">
            <w:pPr>
              <w:pStyle w:val="Quote"/>
              <w:rPr>
                <w:sz w:val="44"/>
                <w:szCs w:val="44"/>
              </w:rPr>
            </w:pPr>
            <w:r>
              <w:rPr>
                <w:sz w:val="44"/>
                <w:szCs w:val="44"/>
              </w:rPr>
              <w:t>Visualization of above analysis:</w:t>
            </w:r>
          </w:p>
          <w:p w14:paraId="79A6175F" w14:textId="77777777" w:rsidR="00874D51" w:rsidRDefault="00874D51" w:rsidP="00874D51">
            <w:r>
              <w:t xml:space="preserve">    </w:t>
            </w:r>
          </w:p>
          <w:p w14:paraId="4C18850D" w14:textId="77777777" w:rsidR="00874D51" w:rsidRDefault="00874D51" w:rsidP="00874D51"/>
          <w:p w14:paraId="301C53BD" w14:textId="595694B2" w:rsidR="00874D51" w:rsidRPr="00874D51" w:rsidRDefault="00874D51" w:rsidP="00874D51">
            <w:r>
              <w:rPr>
                <w:noProof/>
              </w:rPr>
              <w:drawing>
                <wp:inline distT="0" distB="0" distL="0" distR="0" wp14:anchorId="6CE63DEA" wp14:editId="30E288CA">
                  <wp:extent cx="5963418" cy="3881887"/>
                  <wp:effectExtent l="0" t="0" r="0" b="4445"/>
                  <wp:docPr id="623232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5212" cy="3889564"/>
                          </a:xfrm>
                          <a:prstGeom prst="rect">
                            <a:avLst/>
                          </a:prstGeom>
                          <a:noFill/>
                          <a:ln>
                            <a:noFill/>
                          </a:ln>
                        </pic:spPr>
                      </pic:pic>
                    </a:graphicData>
                  </a:graphic>
                </wp:inline>
              </w:drawing>
            </w:r>
          </w:p>
        </w:tc>
        <w:tc>
          <w:tcPr>
            <w:tcW w:w="1079" w:type="dxa"/>
            <w:gridSpan w:val="2"/>
          </w:tcPr>
          <w:p w14:paraId="49C54629" w14:textId="77777777" w:rsidR="0048120C" w:rsidRDefault="0048120C"/>
        </w:tc>
      </w:tr>
      <w:tr w:rsidR="001E097E" w14:paraId="7C41BD3B" w14:textId="77777777" w:rsidTr="00A955AD">
        <w:trPr>
          <w:trHeight w:val="339"/>
        </w:trPr>
        <w:tc>
          <w:tcPr>
            <w:tcW w:w="1080" w:type="dxa"/>
          </w:tcPr>
          <w:p w14:paraId="0FF2FBD7" w14:textId="77777777" w:rsidR="001E097E" w:rsidRDefault="001E097E"/>
        </w:tc>
        <w:tc>
          <w:tcPr>
            <w:tcW w:w="8640" w:type="dxa"/>
            <w:gridSpan w:val="2"/>
          </w:tcPr>
          <w:p w14:paraId="77B41901" w14:textId="77777777" w:rsidR="001E097E" w:rsidRDefault="001E097E"/>
        </w:tc>
        <w:tc>
          <w:tcPr>
            <w:tcW w:w="1071" w:type="dxa"/>
          </w:tcPr>
          <w:p w14:paraId="7DC28772" w14:textId="77777777" w:rsidR="001E097E" w:rsidRDefault="001E097E"/>
          <w:p w14:paraId="00DC1C0C" w14:textId="77777777" w:rsidR="00874D51" w:rsidRDefault="00874D51"/>
          <w:p w14:paraId="53303A84" w14:textId="77777777" w:rsidR="00874D51" w:rsidRDefault="00874D51"/>
        </w:tc>
      </w:tr>
      <w:tr w:rsidR="0048120C" w14:paraId="2B58D063" w14:textId="77777777" w:rsidTr="001E097E">
        <w:tc>
          <w:tcPr>
            <w:tcW w:w="1080" w:type="dxa"/>
          </w:tcPr>
          <w:p w14:paraId="01057421" w14:textId="77777777" w:rsidR="0048120C" w:rsidRDefault="0048120C"/>
        </w:tc>
        <w:tc>
          <w:tcPr>
            <w:tcW w:w="8632" w:type="dxa"/>
          </w:tcPr>
          <w:p w14:paraId="4944B47C" w14:textId="69934F4C" w:rsidR="0048120C" w:rsidRDefault="0048120C"/>
        </w:tc>
        <w:tc>
          <w:tcPr>
            <w:tcW w:w="1079" w:type="dxa"/>
            <w:gridSpan w:val="2"/>
          </w:tcPr>
          <w:p w14:paraId="6BCCD01D" w14:textId="77777777" w:rsidR="0048120C" w:rsidRDefault="0048120C"/>
        </w:tc>
      </w:tr>
    </w:tbl>
    <w:p w14:paraId="093F3684" w14:textId="334A464A" w:rsidR="0048120C" w:rsidRDefault="00874D51">
      <w:r>
        <w:t xml:space="preserve">                 </w:t>
      </w:r>
      <w:r>
        <w:rPr>
          <w:noProof/>
        </w:rPr>
        <w:drawing>
          <wp:inline distT="0" distB="0" distL="0" distR="0" wp14:anchorId="43776265" wp14:editId="32BF50B1">
            <wp:extent cx="6858000" cy="3844925"/>
            <wp:effectExtent l="0" t="0" r="0" b="3175"/>
            <wp:docPr id="1305744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3844925"/>
                    </a:xfrm>
                    <a:prstGeom prst="rect">
                      <a:avLst/>
                    </a:prstGeom>
                    <a:noFill/>
                    <a:ln>
                      <a:noFill/>
                    </a:ln>
                  </pic:spPr>
                </pic:pic>
              </a:graphicData>
            </a:graphic>
          </wp:inline>
        </w:drawing>
      </w:r>
    </w:p>
    <w:p w14:paraId="1EAE018E" w14:textId="1FA6AF03" w:rsidR="00874D51" w:rsidRDefault="00874D51"/>
    <w:p w14:paraId="521E6048" w14:textId="7BA5C6C2" w:rsidR="00874D51" w:rsidRDefault="00874D51">
      <w:r>
        <w:rPr>
          <w:noProof/>
        </w:rPr>
        <w:lastRenderedPageBreak/>
        <w:drawing>
          <wp:inline distT="0" distB="0" distL="0" distR="0" wp14:anchorId="21C70062" wp14:editId="6A736019">
            <wp:extent cx="6858000" cy="3971498"/>
            <wp:effectExtent l="0" t="0" r="0" b="0"/>
            <wp:docPr id="6385826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64213" cy="3975096"/>
                    </a:xfrm>
                    <a:prstGeom prst="rect">
                      <a:avLst/>
                    </a:prstGeom>
                    <a:noFill/>
                    <a:ln>
                      <a:noFill/>
                    </a:ln>
                  </pic:spPr>
                </pic:pic>
              </a:graphicData>
            </a:graphic>
          </wp:inline>
        </w:drawing>
      </w:r>
    </w:p>
    <w:p w14:paraId="0F9B4A59" w14:textId="77777777" w:rsidR="00874D51" w:rsidRDefault="00874D51"/>
    <w:p w14:paraId="4F1A43E6" w14:textId="77777777" w:rsidR="00874D51" w:rsidRDefault="00874D51">
      <w:r>
        <w:t xml:space="preserve"> </w:t>
      </w:r>
    </w:p>
    <w:p w14:paraId="30ABFFCD" w14:textId="72B805B7" w:rsidR="00874D51" w:rsidRDefault="00874D51">
      <w:r>
        <w:t xml:space="preserve">     </w:t>
      </w:r>
      <w:r>
        <w:rPr>
          <w:noProof/>
        </w:rPr>
        <w:drawing>
          <wp:inline distT="0" distB="0" distL="0" distR="0" wp14:anchorId="7CE9820D" wp14:editId="09986D5D">
            <wp:extent cx="6550244" cy="4694555"/>
            <wp:effectExtent l="0" t="0" r="3175" b="0"/>
            <wp:docPr id="1838547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70331" cy="4708951"/>
                    </a:xfrm>
                    <a:prstGeom prst="rect">
                      <a:avLst/>
                    </a:prstGeom>
                    <a:noFill/>
                    <a:ln>
                      <a:noFill/>
                    </a:ln>
                  </pic:spPr>
                </pic:pic>
              </a:graphicData>
            </a:graphic>
          </wp:inline>
        </w:drawing>
      </w:r>
      <w:r>
        <w:t xml:space="preserve">     </w:t>
      </w:r>
    </w:p>
    <w:p w14:paraId="5D9AE7C4" w14:textId="5754F07B" w:rsidR="00874D51" w:rsidRDefault="00874D51"/>
    <w:p w14:paraId="7B3A1E3F" w14:textId="6C51D6EC" w:rsidR="00874D51" w:rsidRDefault="00874D51">
      <w:r>
        <w:t xml:space="preserve">      </w:t>
      </w:r>
    </w:p>
    <w:p w14:paraId="7A6FCDEB" w14:textId="725FA4F0" w:rsidR="00874D51" w:rsidRDefault="00874D51">
      <w:r>
        <w:t xml:space="preserve">            </w:t>
      </w:r>
    </w:p>
    <w:p w14:paraId="591B238B" w14:textId="31F0272F" w:rsidR="00EB7C2B" w:rsidRDefault="00EB7C2B"/>
    <w:p w14:paraId="012F712E" w14:textId="0420359C" w:rsidR="00EB7C2B" w:rsidRDefault="00874D51">
      <w:r>
        <w:t xml:space="preserve">         </w:t>
      </w:r>
    </w:p>
    <w:tbl>
      <w:tblPr>
        <w:tblW w:w="0" w:type="auto"/>
        <w:tblCellMar>
          <w:left w:w="0" w:type="dxa"/>
          <w:right w:w="0" w:type="dxa"/>
        </w:tblCellMar>
        <w:tblLook w:val="0600" w:firstRow="0" w:lastRow="0" w:firstColumn="0" w:lastColumn="0" w:noHBand="1" w:noVBand="1"/>
      </w:tblPr>
      <w:tblGrid>
        <w:gridCol w:w="1079"/>
        <w:gridCol w:w="5395"/>
        <w:gridCol w:w="1079"/>
      </w:tblGrid>
      <w:tr w:rsidR="00874D51" w14:paraId="4971B72B" w14:textId="77777777" w:rsidTr="00EB7C2B">
        <w:tc>
          <w:tcPr>
            <w:tcW w:w="1079" w:type="dxa"/>
          </w:tcPr>
          <w:p w14:paraId="1415917C" w14:textId="77777777" w:rsidR="00874D51" w:rsidRPr="00E74B29" w:rsidRDefault="00874D51" w:rsidP="00BA6015">
            <w:pPr>
              <w:pStyle w:val="Footer"/>
            </w:pPr>
          </w:p>
        </w:tc>
        <w:tc>
          <w:tcPr>
            <w:tcW w:w="5395" w:type="dxa"/>
          </w:tcPr>
          <w:p w14:paraId="1A7AF620" w14:textId="3FA98519" w:rsidR="00874D51" w:rsidRPr="00874FE7" w:rsidRDefault="00874D51" w:rsidP="00BA6015">
            <w:pPr>
              <w:pStyle w:val="Footer"/>
            </w:pPr>
          </w:p>
        </w:tc>
        <w:tc>
          <w:tcPr>
            <w:tcW w:w="1079" w:type="dxa"/>
          </w:tcPr>
          <w:p w14:paraId="2889CC5C" w14:textId="77777777" w:rsidR="00874D51" w:rsidRPr="00E74B29" w:rsidRDefault="00874D51" w:rsidP="00BA6015">
            <w:pPr>
              <w:pStyle w:val="Footer"/>
            </w:pPr>
          </w:p>
        </w:tc>
      </w:tr>
    </w:tbl>
    <w:p w14:paraId="2A8CCCFB" w14:textId="4CD96352" w:rsidR="00EB7C2B" w:rsidRDefault="00874D51" w:rsidP="00EB7C2B">
      <w:r>
        <w:rPr>
          <w:noProof/>
        </w:rPr>
        <w:drawing>
          <wp:inline distT="0" distB="0" distL="0" distR="0" wp14:anchorId="4AC40D11" wp14:editId="5E361B91">
            <wp:extent cx="6857348" cy="7574119"/>
            <wp:effectExtent l="0" t="0" r="1270" b="8255"/>
            <wp:docPr id="18609484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79892" cy="7599019"/>
                    </a:xfrm>
                    <a:prstGeom prst="rect">
                      <a:avLst/>
                    </a:prstGeom>
                    <a:noFill/>
                    <a:ln>
                      <a:noFill/>
                    </a:ln>
                  </pic:spPr>
                </pic:pic>
              </a:graphicData>
            </a:graphic>
          </wp:inline>
        </w:drawing>
      </w:r>
    </w:p>
    <w:sectPr w:rsidR="00EB7C2B"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C31E7F" w14:textId="77777777" w:rsidR="008A70C3" w:rsidRDefault="008A70C3" w:rsidP="00E74B29">
      <w:r>
        <w:separator/>
      </w:r>
    </w:p>
  </w:endnote>
  <w:endnote w:type="continuationSeparator" w:id="0">
    <w:p w14:paraId="09E1E661" w14:textId="77777777" w:rsidR="008A70C3" w:rsidRDefault="008A70C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6C9112" w14:textId="77777777" w:rsidR="008A70C3" w:rsidRDefault="008A70C3" w:rsidP="00E74B29">
      <w:r>
        <w:separator/>
      </w:r>
    </w:p>
  </w:footnote>
  <w:footnote w:type="continuationSeparator" w:id="0">
    <w:p w14:paraId="1143D3D9" w14:textId="77777777" w:rsidR="008A70C3" w:rsidRDefault="008A70C3"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7D205A0"/>
    <w:multiLevelType w:val="multilevel"/>
    <w:tmpl w:val="04D48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922DC8"/>
    <w:multiLevelType w:val="hybridMultilevel"/>
    <w:tmpl w:val="2B12A6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12C1319"/>
    <w:multiLevelType w:val="multilevel"/>
    <w:tmpl w:val="BE847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2495468">
    <w:abstractNumId w:val="0"/>
  </w:num>
  <w:num w:numId="2" w16cid:durableId="983465425">
    <w:abstractNumId w:val="2"/>
  </w:num>
  <w:num w:numId="3" w16cid:durableId="950284393">
    <w:abstractNumId w:val="1"/>
  </w:num>
  <w:num w:numId="4" w16cid:durableId="19486130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C3"/>
    <w:rsid w:val="00086FA5"/>
    <w:rsid w:val="000C371A"/>
    <w:rsid w:val="000D1B65"/>
    <w:rsid w:val="000E4641"/>
    <w:rsid w:val="00144977"/>
    <w:rsid w:val="00151F66"/>
    <w:rsid w:val="00177F8D"/>
    <w:rsid w:val="00185F4A"/>
    <w:rsid w:val="001E097E"/>
    <w:rsid w:val="001F4B42"/>
    <w:rsid w:val="00284E88"/>
    <w:rsid w:val="002D2200"/>
    <w:rsid w:val="003347CD"/>
    <w:rsid w:val="0040564B"/>
    <w:rsid w:val="0048120C"/>
    <w:rsid w:val="004909D9"/>
    <w:rsid w:val="004C5781"/>
    <w:rsid w:val="00521481"/>
    <w:rsid w:val="00574155"/>
    <w:rsid w:val="005E598B"/>
    <w:rsid w:val="00665110"/>
    <w:rsid w:val="006709F1"/>
    <w:rsid w:val="006C60E6"/>
    <w:rsid w:val="007C6EC8"/>
    <w:rsid w:val="007E7573"/>
    <w:rsid w:val="00837914"/>
    <w:rsid w:val="00874D51"/>
    <w:rsid w:val="00874FE7"/>
    <w:rsid w:val="008A410B"/>
    <w:rsid w:val="008A70C3"/>
    <w:rsid w:val="008C1C63"/>
    <w:rsid w:val="008D2021"/>
    <w:rsid w:val="008D3CCA"/>
    <w:rsid w:val="0090675E"/>
    <w:rsid w:val="009230ED"/>
    <w:rsid w:val="00952F7D"/>
    <w:rsid w:val="009A38BA"/>
    <w:rsid w:val="009E020D"/>
    <w:rsid w:val="009E2DF9"/>
    <w:rsid w:val="00A2312E"/>
    <w:rsid w:val="00A61A31"/>
    <w:rsid w:val="00AF2E52"/>
    <w:rsid w:val="00B43E11"/>
    <w:rsid w:val="00BC1E80"/>
    <w:rsid w:val="00BE53A3"/>
    <w:rsid w:val="00D43125"/>
    <w:rsid w:val="00D66A3A"/>
    <w:rsid w:val="00DF198B"/>
    <w:rsid w:val="00E631F5"/>
    <w:rsid w:val="00E74B29"/>
    <w:rsid w:val="00EB7C2B"/>
    <w:rsid w:val="00F43D9E"/>
    <w:rsid w:val="00FB2F1A"/>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DB871C"/>
  <w15:chartTrackingRefBased/>
  <w15:docId w15:val="{59CAF155-182A-40E5-B310-BFE11F7F6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1724806">
      <w:bodyDiv w:val="1"/>
      <w:marLeft w:val="0"/>
      <w:marRight w:val="0"/>
      <w:marTop w:val="0"/>
      <w:marBottom w:val="0"/>
      <w:divBdr>
        <w:top w:val="none" w:sz="0" w:space="0" w:color="auto"/>
        <w:left w:val="none" w:sz="0" w:space="0" w:color="auto"/>
        <w:bottom w:val="none" w:sz="0" w:space="0" w:color="auto"/>
        <w:right w:val="none" w:sz="0" w:space="0" w:color="auto"/>
      </w:divBdr>
    </w:div>
    <w:div w:id="316765166">
      <w:bodyDiv w:val="1"/>
      <w:marLeft w:val="0"/>
      <w:marRight w:val="0"/>
      <w:marTop w:val="0"/>
      <w:marBottom w:val="0"/>
      <w:divBdr>
        <w:top w:val="none" w:sz="0" w:space="0" w:color="auto"/>
        <w:left w:val="none" w:sz="0" w:space="0" w:color="auto"/>
        <w:bottom w:val="none" w:sz="0" w:space="0" w:color="auto"/>
        <w:right w:val="none" w:sz="0" w:space="0" w:color="auto"/>
      </w:divBdr>
    </w:div>
    <w:div w:id="1069498784">
      <w:bodyDiv w:val="1"/>
      <w:marLeft w:val="0"/>
      <w:marRight w:val="0"/>
      <w:marTop w:val="0"/>
      <w:marBottom w:val="0"/>
      <w:divBdr>
        <w:top w:val="none" w:sz="0" w:space="0" w:color="auto"/>
        <w:left w:val="none" w:sz="0" w:space="0" w:color="auto"/>
        <w:bottom w:val="none" w:sz="0" w:space="0" w:color="auto"/>
        <w:right w:val="none" w:sz="0" w:space="0" w:color="auto"/>
      </w:divBdr>
    </w:div>
    <w:div w:id="157858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ndi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398BF99F686649A89E8109378FF19785"/>
        <w:category>
          <w:name w:val="General"/>
          <w:gallery w:val="placeholder"/>
        </w:category>
        <w:types>
          <w:type w:val="bbPlcHdr"/>
        </w:types>
        <w:behaviors>
          <w:behavior w:val="content"/>
        </w:behaviors>
        <w:guid w:val="{0018890C-C522-4C9D-95D8-6BF0FD21A0ED}"/>
      </w:docPartPr>
      <w:docPartBody>
        <w:p w:rsidR="000B1084" w:rsidRDefault="000B1084">
          <w:pPr>
            <w:pStyle w:val="398BF99F686649A89E8109378FF19785"/>
          </w:pPr>
          <w:r w:rsidRPr="00DF198B">
            <w:t>—</w:t>
          </w:r>
        </w:p>
      </w:docPartBody>
    </w:docPart>
    <w:docPart>
      <w:docPartPr>
        <w:name w:val="4EF7C49216BC48A9B503A01A0B7D6D50"/>
        <w:category>
          <w:name w:val="General"/>
          <w:gallery w:val="placeholder"/>
        </w:category>
        <w:types>
          <w:type w:val="bbPlcHdr"/>
        </w:types>
        <w:behaviors>
          <w:behavior w:val="content"/>
        </w:behaviors>
        <w:guid w:val="{1D9151FA-A411-4114-B1B8-3B89FE811103}"/>
      </w:docPartPr>
      <w:docPartBody>
        <w:p w:rsidR="000B1084" w:rsidRDefault="000B1084">
          <w:pPr>
            <w:pStyle w:val="4EF7C49216BC48A9B503A01A0B7D6D50"/>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084"/>
    <w:rsid w:val="000B1084"/>
    <w:rsid w:val="008D3CC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72D160C1A24EEA8BCA7B1A05AAC654">
    <w:name w:val="C472D160C1A24EEA8BCA7B1A05AAC654"/>
  </w:style>
  <w:style w:type="paragraph" w:customStyle="1" w:styleId="6620BC5FB3FA494E94E2DA23B5DB86B7">
    <w:name w:val="6620BC5FB3FA494E94E2DA23B5DB86B7"/>
  </w:style>
  <w:style w:type="paragraph" w:customStyle="1" w:styleId="1D0C7C387A284D18BB6338F6DAEBA78E">
    <w:name w:val="1D0C7C387A284D18BB6338F6DAEBA78E"/>
  </w:style>
  <w:style w:type="paragraph" w:customStyle="1" w:styleId="398BF99F686649A89E8109378FF19785">
    <w:name w:val="398BF99F686649A89E8109378FF19785"/>
  </w:style>
  <w:style w:type="paragraph" w:customStyle="1" w:styleId="A3A80C9BC5D24FA29733268E0F67916F">
    <w:name w:val="A3A80C9BC5D24FA29733268E0F67916F"/>
  </w:style>
  <w:style w:type="paragraph" w:customStyle="1" w:styleId="4EF7C49216BC48A9B503A01A0B7D6D50">
    <w:name w:val="4EF7C49216BC48A9B503A01A0B7D6D50"/>
  </w:style>
  <w:style w:type="paragraph" w:customStyle="1" w:styleId="3D015BDC6B0249699F4F424B94418126">
    <w:name w:val="3D015BDC6B0249699F4F424B94418126"/>
  </w:style>
  <w:style w:type="paragraph" w:customStyle="1" w:styleId="218A3475C24341DFA7BB93F25F754654">
    <w:name w:val="218A3475C24341DFA7BB93F25F754654"/>
  </w:style>
  <w:style w:type="paragraph" w:customStyle="1" w:styleId="Text">
    <w:name w:val="Text"/>
    <w:basedOn w:val="Normal"/>
    <w:uiPriority w:val="5"/>
    <w:qFormat/>
    <w:pPr>
      <w:spacing w:after="0" w:line="240" w:lineRule="auto"/>
    </w:pPr>
    <w:rPr>
      <w:rFonts w:eastAsiaTheme="minorHAnsi"/>
      <w:kern w:val="0"/>
      <w:sz w:val="28"/>
      <w:szCs w:val="28"/>
      <w:lang w:val="en-US" w:eastAsia="en-US"/>
      <w14:ligatures w14:val="none"/>
    </w:rPr>
  </w:style>
  <w:style w:type="paragraph" w:customStyle="1" w:styleId="4626997DE093481CA83F76A821CDAF47">
    <w:name w:val="4626997DE093481CA83F76A821CDAF47"/>
  </w:style>
  <w:style w:type="paragraph" w:customStyle="1" w:styleId="5926F09A44D0422794CB3CE86769A208">
    <w:name w:val="5926F09A44D0422794CB3CE86769A208"/>
  </w:style>
  <w:style w:type="paragraph" w:customStyle="1" w:styleId="398BD4E15DAE4E25A0B76CAF33DEBF08">
    <w:name w:val="398BD4E15DAE4E25A0B76CAF33DEBF08"/>
  </w:style>
  <w:style w:type="paragraph" w:customStyle="1" w:styleId="3CB9DE758E3C4F72BD4893FBC3363F42">
    <w:name w:val="3CB9DE758E3C4F72BD4893FBC3363F42"/>
  </w:style>
  <w:style w:type="paragraph" w:customStyle="1" w:styleId="0DB17FEDBCB24AC68EE6B100DA7FD3F2">
    <w:name w:val="0DB17FEDBCB24AC68EE6B100DA7FD3F2"/>
  </w:style>
  <w:style w:type="paragraph" w:customStyle="1" w:styleId="E17C674D598C4C5FAF020F152EC8AFA4">
    <w:name w:val="E17C674D598C4C5FAF020F152EC8AFA4"/>
  </w:style>
  <w:style w:type="paragraph" w:customStyle="1" w:styleId="A576847D85E64C4986D8371CE8090881">
    <w:name w:val="A576847D85E64C4986D8371CE8090881"/>
  </w:style>
  <w:style w:type="paragraph" w:customStyle="1" w:styleId="297F71FEE81B40FC895259972BCA999F">
    <w:name w:val="297F71FEE81B40FC895259972BCA999F"/>
  </w:style>
  <w:style w:type="paragraph" w:customStyle="1" w:styleId="91F48C045525457B8AF28FB651054940">
    <w:name w:val="91F48C045525457B8AF28FB651054940"/>
  </w:style>
  <w:style w:type="paragraph" w:customStyle="1" w:styleId="4D3C394511154476A28EBB2241436C5A">
    <w:name w:val="4D3C394511154476A28EBB2241436C5A"/>
  </w:style>
  <w:style w:type="paragraph" w:customStyle="1" w:styleId="17DE79BC9BFA46679FC125CB8F1C1667">
    <w:name w:val="17DE79BC9BFA46679FC125CB8F1C1667"/>
  </w:style>
  <w:style w:type="paragraph" w:customStyle="1" w:styleId="C86B271D3B614C72882B4F5BC998F1D3">
    <w:name w:val="C86B271D3B614C72882B4F5BC998F1D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9DF0A0-B8AC-4714-9D51-0718FEE86EEC}">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150</TotalTime>
  <Pages>9</Pages>
  <Words>1110</Words>
  <Characters>6329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Palak Singh</dc:creator>
  <cp:keywords/>
  <dc:description/>
  <cp:lastModifiedBy>Palak Singh</cp:lastModifiedBy>
  <cp:revision>9</cp:revision>
  <dcterms:created xsi:type="dcterms:W3CDTF">2024-10-10T09:37:00Z</dcterms:created>
  <dcterms:modified xsi:type="dcterms:W3CDTF">2024-10-10T12:07:00Z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